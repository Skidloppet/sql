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2A4" w:rsidRDefault="0023446A">
      <w:pPr>
        <w:rPr>
          <w:i/>
          <w:iCs/>
          <w:color w:val="575F6D" w:themeColor="text2"/>
          <w:spacing w:val="5"/>
          <w:sz w:val="24"/>
          <w:szCs w:val="24"/>
        </w:rPr>
      </w:pPr>
      <w:r>
        <w:rPr>
          <w:i/>
          <w:iCs/>
          <w:smallCaps/>
          <w:noProof/>
          <w:color w:val="575F6D" w:themeColor="text2"/>
          <w:spacing w:val="5"/>
          <w:sz w:val="24"/>
          <w:szCs w:val="24"/>
          <w:lang w:eastAsia="sv-SE"/>
        </w:rPr>
        <mc:AlternateContent>
          <mc:Choice Requires="wps">
            <w:drawing>
              <wp:anchor distT="0" distB="0" distL="114300" distR="114300" simplePos="0" relativeHeight="251672576" behindDoc="0" locked="0" layoutInCell="0" allowOverlap="1" wp14:editId="0434A870">
                <wp:simplePos x="0" y="0"/>
                <wp:positionH relativeFrom="margin">
                  <wp:posOffset>-133350</wp:posOffset>
                </wp:positionH>
                <wp:positionV relativeFrom="page">
                  <wp:posOffset>552450</wp:posOffset>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6498" w:rsidRDefault="00C06498">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144"/>
                                  <w:szCs w:val="144"/>
                                </w:rPr>
                                <w:alias w:val="Title"/>
                                <w:id w:val="83737007"/>
                                <w:placeholder>
                                  <w:docPart w:val="4E013DB721094CEDA40678EC8061F62A"/>
                                </w:placeholder>
                                <w:dataBinding w:prefixMappings="xmlns:ns0='http://schemas.openxmlformats.org/package/2006/metadata/core-properties' xmlns:ns1='http://purl.org/dc/elements/1.1/'" w:xpath="/ns0:coreProperties[1]/ns1:title[1]" w:storeItemID="{6C3C8BC8-F283-45AE-878A-BAB7291924A1}"/>
                                <w:text/>
                              </w:sdtPr>
                              <w:sdtContent>
                                <w:r w:rsidRPr="000F5DE2">
                                  <w:rPr>
                                    <w:rFonts w:asciiTheme="majorHAnsi" w:eastAsiaTheme="majorEastAsia" w:hAnsiTheme="majorHAnsi" w:cstheme="majorBidi"/>
                                    <w:smallCaps/>
                                    <w:color w:val="244583" w:themeColor="accent2" w:themeShade="80"/>
                                    <w:spacing w:val="20"/>
                                    <w:sz w:val="144"/>
                                    <w:szCs w:val="144"/>
                                  </w:rPr>
                                  <w:t>slit ab</w:t>
                                </w:r>
                              </w:sdtContent>
                            </w:sdt>
                          </w:p>
                          <w:p w:rsidR="00C06498" w:rsidRPr="0023446A" w:rsidRDefault="00C06498">
                            <w:pPr>
                              <w:rPr>
                                <w:i/>
                                <w:iCs/>
                                <w:color w:val="244583" w:themeColor="accent2" w:themeShade="80"/>
                                <w:sz w:val="44"/>
                                <w:szCs w:val="28"/>
                              </w:rPr>
                            </w:pPr>
                            <w:sdt>
                              <w:sdtPr>
                                <w:rPr>
                                  <w:sz w:val="32"/>
                                </w:rPr>
                                <w:alias w:val="Subtitle"/>
                                <w:id w:val="83737009"/>
                                <w:placeholder>
                                  <w:docPart w:val="C929CCC559734875BD2803F28A99C53C"/>
                                </w:placeholder>
                                <w:dataBinding w:prefixMappings="xmlns:ns0='http://schemas.openxmlformats.org/package/2006/metadata/core-properties' xmlns:ns1='http://purl.org/dc/elements/1.1/'" w:xpath="/ns0:coreProperties[1]/ns1:subject[1]" w:storeItemID="{6C3C8BC8-F283-45AE-878A-BAB7291924A1}"/>
                                <w:text/>
                              </w:sdtPr>
                              <w:sdtContent>
                                <w:r w:rsidRPr="0023446A">
                                  <w:rPr>
                                    <w:sz w:val="32"/>
                                  </w:rPr>
                                  <w:t>Prototypdokumentation, ISU HT16</w:t>
                                </w:r>
                              </w:sdtContent>
                            </w:sdt>
                          </w:p>
                          <w:p w:rsidR="00C06498" w:rsidRPr="00B157CB" w:rsidRDefault="00C06498">
                            <w:r>
                              <w:rPr>
                                <w:i/>
                                <w:iCs/>
                                <w:smallCaps/>
                                <w:noProof/>
                                <w:color w:val="575F6D" w:themeColor="text2"/>
                                <w:spacing w:val="5"/>
                                <w:sz w:val="24"/>
                                <w:szCs w:val="24"/>
                                <w:lang w:eastAsia="sv-SE"/>
                              </w:rPr>
                              <w:drawing>
                                <wp:inline distT="0" distB="0" distL="0" distR="0" wp14:anchorId="6F92C3E6" wp14:editId="6C72435E">
                                  <wp:extent cx="3916680" cy="1935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3916680" cy="1935480"/>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10.5pt;margin-top:43.5pt;width:367.2pt;height:395.9pt;z-index:251672576;visibility:visible;mso-wrap-style:square;mso-width-percent:600;mso-height-percent:500;mso-wrap-distance-left:9pt;mso-wrap-distance-top:0;mso-wrap-distance-right:9pt;mso-wrap-distance-bottom:0;mso-position-horizontal:absolute;mso-position-horizontal-relative:margin;mso-position-vertical:absolute;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" o:allowincell="f" filled="f" stroked="f">
                <v:textbox>
                  <w:txbxContent>
                    <w:p w:rsidR="00C06498" w:rsidRDefault="00C06498">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144"/>
                            <w:szCs w:val="144"/>
                          </w:rPr>
                          <w:alias w:val="Title"/>
                          <w:id w:val="83737007"/>
                          <w:placeholder>
                            <w:docPart w:val="4E013DB721094CEDA40678EC8061F62A"/>
                          </w:placeholder>
                          <w:dataBinding w:prefixMappings="xmlns:ns0='http://schemas.openxmlformats.org/package/2006/metadata/core-properties' xmlns:ns1='http://purl.org/dc/elements/1.1/'" w:xpath="/ns0:coreProperties[1]/ns1:title[1]" w:storeItemID="{6C3C8BC8-F283-45AE-878A-BAB7291924A1}"/>
                          <w:text/>
                        </w:sdtPr>
                        <w:sdtContent>
                          <w:r w:rsidRPr="000F5DE2">
                            <w:rPr>
                              <w:rFonts w:asciiTheme="majorHAnsi" w:eastAsiaTheme="majorEastAsia" w:hAnsiTheme="majorHAnsi" w:cstheme="majorBidi"/>
                              <w:smallCaps/>
                              <w:color w:val="244583" w:themeColor="accent2" w:themeShade="80"/>
                              <w:spacing w:val="20"/>
                              <w:sz w:val="144"/>
                              <w:szCs w:val="144"/>
                            </w:rPr>
                            <w:t>slit ab</w:t>
                          </w:r>
                        </w:sdtContent>
                      </w:sdt>
                    </w:p>
                    <w:p w:rsidR="00C06498" w:rsidRPr="0023446A" w:rsidRDefault="00C06498">
                      <w:pPr>
                        <w:rPr>
                          <w:i/>
                          <w:iCs/>
                          <w:color w:val="244583" w:themeColor="accent2" w:themeShade="80"/>
                          <w:sz w:val="44"/>
                          <w:szCs w:val="28"/>
                        </w:rPr>
                      </w:pPr>
                      <w:sdt>
                        <w:sdtPr>
                          <w:rPr>
                            <w:sz w:val="32"/>
                          </w:rPr>
                          <w:alias w:val="Subtitle"/>
                          <w:id w:val="83737009"/>
                          <w:placeholder>
                            <w:docPart w:val="C929CCC559734875BD2803F28A99C53C"/>
                          </w:placeholder>
                          <w:dataBinding w:prefixMappings="xmlns:ns0='http://schemas.openxmlformats.org/package/2006/metadata/core-properties' xmlns:ns1='http://purl.org/dc/elements/1.1/'" w:xpath="/ns0:coreProperties[1]/ns1:subject[1]" w:storeItemID="{6C3C8BC8-F283-45AE-878A-BAB7291924A1}"/>
                          <w:text/>
                        </w:sdtPr>
                        <w:sdtContent>
                          <w:r w:rsidRPr="0023446A">
                            <w:rPr>
                              <w:sz w:val="32"/>
                            </w:rPr>
                            <w:t>Prototypdokumentation, ISU HT16</w:t>
                          </w:r>
                        </w:sdtContent>
                      </w:sdt>
                    </w:p>
                    <w:p w:rsidR="00C06498" w:rsidRPr="00B157CB" w:rsidRDefault="00C06498">
                      <w:r>
                        <w:rPr>
                          <w:i/>
                          <w:iCs/>
                          <w:smallCaps/>
                          <w:noProof/>
                          <w:color w:val="575F6D" w:themeColor="text2"/>
                          <w:spacing w:val="5"/>
                          <w:sz w:val="24"/>
                          <w:szCs w:val="24"/>
                          <w:lang w:eastAsia="sv-SE"/>
                        </w:rPr>
                        <w:drawing>
                          <wp:inline distT="0" distB="0" distL="0" distR="0" wp14:anchorId="6F92C3E6" wp14:editId="6C72435E">
                            <wp:extent cx="3916680" cy="19354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e.jpg"/>
                                    <pic:cNvPicPr/>
                                  </pic:nvPicPr>
                                  <pic:blipFill>
                                    <a:blip r:embed="rId10">
                                      <a:extLst>
                                        <a:ext uri="{28A0092B-C50C-407E-A947-70E740481C1C}">
                                          <a14:useLocalDpi xmlns:a14="http://schemas.microsoft.com/office/drawing/2010/main" val="0"/>
                                        </a:ext>
                                      </a:extLst>
                                    </a:blip>
                                    <a:stretch>
                                      <a:fillRect/>
                                    </a:stretch>
                                  </pic:blipFill>
                                  <pic:spPr>
                                    <a:xfrm>
                                      <a:off x="0" y="0"/>
                                      <a:ext cx="3916680" cy="1935480"/>
                                    </a:xfrm>
                                    <a:prstGeom prst="rect">
                                      <a:avLst/>
                                    </a:prstGeom>
                                  </pic:spPr>
                                </pic:pic>
                              </a:graphicData>
                            </a:graphic>
                          </wp:inline>
                        </w:drawing>
                      </w:r>
                    </w:p>
                  </w:txbxContent>
                </v:textbox>
                <w10:wrap anchorx="margin" anchory="page"/>
              </v:rect>
            </w:pict>
          </mc:Fallback>
        </mc:AlternateContent>
      </w:r>
      <w:r w:rsidR="00B157CB">
        <w:rPr>
          <w:rFonts w:ascii="Century Schoolbook" w:hAnsi="Century Schoolbook"/>
          <w:i/>
          <w:iCs/>
          <w:smallCaps/>
          <w:noProof/>
          <w:color w:val="4F271C"/>
          <w:spacing w:val="5"/>
          <w:sz w:val="32"/>
          <w:szCs w:val="32"/>
          <w:lang w:eastAsia="sv-SE"/>
        </w:rPr>
        <mc:AlternateContent>
          <mc:Choice Requires="wps">
            <w:drawing>
              <wp:anchor distT="0" distB="0" distL="114300" distR="114300" simplePos="0" relativeHeight="251671552" behindDoc="0" locked="0" layoutInCell="0" allowOverlap="1" wp14:editId="732E7BEB">
                <wp:simplePos x="0" y="0"/>
                <wp:positionH relativeFrom="margin">
                  <wp:posOffset>-552450</wp:posOffset>
                </wp:positionH>
                <wp:positionV relativeFrom="bottomMargin">
                  <wp:align>top</wp:align>
                </wp:positionV>
                <wp:extent cx="4660900" cy="501650"/>
                <wp:effectExtent l="0" t="0" r="3810" b="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501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6498" w:rsidRPr="00B157CB" w:rsidRDefault="00C06498">
                            <w:pPr>
                              <w:spacing w:after="100"/>
                              <w:rPr>
                                <w:color w:val="E65B01" w:themeColor="accent1" w:themeShade="BF"/>
                                <w:sz w:val="24"/>
                                <w:szCs w:val="24"/>
                              </w:rPr>
                            </w:pPr>
                            <w:sdt>
                              <w:sdtPr>
                                <w:rPr>
                                  <w:color w:val="auto"/>
                                  <w:sz w:val="24"/>
                                  <w:szCs w:val="24"/>
                                </w:rPr>
                                <w:alias w:val="Author"/>
                                <w:id w:val="280430085"/>
                                <w:text/>
                              </w:sdtPr>
                              <w:sdtContent>
                                <w:r w:rsidRPr="0023446A">
                                  <w:rPr>
                                    <w:color w:val="auto"/>
                                    <w:sz w:val="24"/>
                                    <w:szCs w:val="24"/>
                                  </w:rPr>
                                  <w:t xml:space="preserve">Patrik Khalaf, Patrik Sjögren, Sebastian P, </w:t>
                                </w:r>
                                <w:proofErr w:type="spellStart"/>
                                <w:r w:rsidRPr="0023446A">
                                  <w:rPr>
                                    <w:color w:val="auto"/>
                                    <w:sz w:val="24"/>
                                    <w:szCs w:val="24"/>
                                  </w:rPr>
                                  <w:t>Milad</w:t>
                                </w:r>
                                <w:proofErr w:type="spellEnd"/>
                                <w:r w:rsidRPr="0023446A">
                                  <w:rPr>
                                    <w:color w:val="auto"/>
                                    <w:sz w:val="24"/>
                                    <w:szCs w:val="24"/>
                                  </w:rPr>
                                  <w:t xml:space="preserve"> R, Jakob och Niklas Ö</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43.5pt;margin-top:0;width:367pt;height:39.5pt;z-index:251671552;visibility:visible;mso-wrap-style:square;mso-width-percent:600;mso-height-percent:0;mso-wrap-distance-left:9pt;mso-wrap-distance-top:0;mso-wrap-distance-right:9pt;mso-wrap-distance-bottom:0;mso-position-horizontal:absolute;mso-position-horizontal-relative:margin;mso-position-vertical:top;mso-position-vertical-relative:bottom-margin-area;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" o:allowincell="f" stroked="f">
                <v:textbox>
                  <w:txbxContent>
                    <w:p w:rsidR="00C06498" w:rsidRPr="00B157CB" w:rsidRDefault="00C06498">
                      <w:pPr>
                        <w:spacing w:after="100"/>
                        <w:rPr>
                          <w:color w:val="E65B01" w:themeColor="accent1" w:themeShade="BF"/>
                          <w:sz w:val="24"/>
                          <w:szCs w:val="24"/>
                        </w:rPr>
                      </w:pPr>
                      <w:sdt>
                        <w:sdtPr>
                          <w:rPr>
                            <w:color w:val="auto"/>
                            <w:sz w:val="24"/>
                            <w:szCs w:val="24"/>
                          </w:rPr>
                          <w:alias w:val="Author"/>
                          <w:id w:val="280430085"/>
                          <w:text/>
                        </w:sdtPr>
                        <w:sdtContent>
                          <w:r w:rsidRPr="0023446A">
                            <w:rPr>
                              <w:color w:val="auto"/>
                              <w:sz w:val="24"/>
                              <w:szCs w:val="24"/>
                            </w:rPr>
                            <w:t xml:space="preserve">Patrik Khalaf, Patrik Sjögren, Sebastian P, </w:t>
                          </w:r>
                          <w:proofErr w:type="spellStart"/>
                          <w:r w:rsidRPr="0023446A">
                            <w:rPr>
                              <w:color w:val="auto"/>
                              <w:sz w:val="24"/>
                              <w:szCs w:val="24"/>
                            </w:rPr>
                            <w:t>Milad</w:t>
                          </w:r>
                          <w:proofErr w:type="spellEnd"/>
                          <w:r w:rsidRPr="0023446A">
                            <w:rPr>
                              <w:color w:val="auto"/>
                              <w:sz w:val="24"/>
                              <w:szCs w:val="24"/>
                            </w:rPr>
                            <w:t xml:space="preserve"> R, Jakob och Niklas Ö</w:t>
                          </w:r>
                        </w:sdtContent>
                      </w:sdt>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Content>
          <w:r w:rsidR="00114D6F">
            <w:rPr>
              <w:i/>
              <w:iCs/>
              <w:smallCaps/>
              <w:noProof/>
              <w:color w:val="575F6D" w:themeColor="text2"/>
              <w:spacing w:val="5"/>
              <w:sz w:val="24"/>
              <w:szCs w:val="24"/>
              <w:lang w:eastAsia="sv-SE"/>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DC56212"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114D6F">
            <w:rPr>
              <w:i/>
              <w:iCs/>
              <w:smallCaps/>
              <w:color w:val="575F6D" w:themeColor="text2"/>
              <w:spacing w:val="5"/>
              <w:sz w:val="24"/>
              <w:szCs w:val="24"/>
            </w:rPr>
            <w:br w:type="page"/>
          </w:r>
        </w:sdtContent>
      </w:sdt>
    </w:p>
    <w:sdt>
      <w:sdtPr>
        <w:rPr>
          <w:rFonts w:asciiTheme="minorHAnsi" w:eastAsiaTheme="minorHAnsi" w:hAnsiTheme="minorHAnsi" w:cstheme="minorHAnsi"/>
          <w:color w:val="414751" w:themeColor="text2" w:themeShade="BF"/>
          <w:sz w:val="20"/>
          <w:szCs w:val="20"/>
          <w:lang w:val="sv-SE" w:eastAsia="ja-JP"/>
        </w:rPr>
        <w:id w:val="1517968425"/>
        <w:docPartObj>
          <w:docPartGallery w:val="Table of Contents"/>
          <w:docPartUnique/>
        </w:docPartObj>
      </w:sdtPr>
      <w:sdtEndPr>
        <w:rPr>
          <w:b/>
          <w:bCs/>
          <w:noProof/>
        </w:rPr>
      </w:sdtEndPr>
      <w:sdtContent>
        <w:p w:rsidR="00B157CB" w:rsidRDefault="00B157CB">
          <w:pPr>
            <w:pStyle w:val="TOCHeading"/>
          </w:pPr>
          <w:r>
            <w:t>Contents</w:t>
          </w:r>
          <w:bookmarkStart w:id="0" w:name="_GoBack"/>
          <w:bookmarkEnd w:id="0"/>
        </w:p>
        <w:p w:rsidR="004A3FC3" w:rsidRDefault="00B157CB">
          <w:pPr>
            <w:pStyle w:val="TOC1"/>
            <w:tabs>
              <w:tab w:val="right" w:leader="dot" w:pos="8630"/>
            </w:tabs>
            <w:rPr>
              <w:rFonts w:eastAsiaTheme="minorEastAsia" w:cstheme="minorBidi"/>
              <w:noProof/>
              <w:color w:val="auto"/>
              <w:sz w:val="22"/>
              <w:szCs w:val="22"/>
              <w:lang w:eastAsia="sv-SE"/>
            </w:rPr>
          </w:pPr>
          <w:r>
            <w:fldChar w:fldCharType="begin"/>
          </w:r>
          <w:r w:rsidRPr="00B157CB">
            <w:rPr>
              <w:lang w:val="en-US"/>
            </w:rPr>
            <w:instrText xml:space="preserve"> TOC \o "1-3" \h \z \u </w:instrText>
          </w:r>
          <w:r>
            <w:fldChar w:fldCharType="separate"/>
          </w:r>
          <w:hyperlink w:anchor="_Toc468529918" w:history="1">
            <w:r w:rsidR="004A3FC3" w:rsidRPr="000240A6">
              <w:rPr>
                <w:rStyle w:val="Hyperlink"/>
                <w:b/>
                <w:noProof/>
              </w:rPr>
              <w:t>1. Inledning</w:t>
            </w:r>
            <w:r w:rsidR="004A3FC3">
              <w:rPr>
                <w:noProof/>
                <w:webHidden/>
              </w:rPr>
              <w:tab/>
            </w:r>
            <w:r w:rsidR="004A3FC3">
              <w:rPr>
                <w:noProof/>
                <w:webHidden/>
              </w:rPr>
              <w:fldChar w:fldCharType="begin"/>
            </w:r>
            <w:r w:rsidR="004A3FC3">
              <w:rPr>
                <w:noProof/>
                <w:webHidden/>
              </w:rPr>
              <w:instrText xml:space="preserve"> PAGEREF _Toc468529918 \h </w:instrText>
            </w:r>
            <w:r w:rsidR="004A3FC3">
              <w:rPr>
                <w:noProof/>
                <w:webHidden/>
              </w:rPr>
            </w:r>
            <w:r w:rsidR="004A3FC3">
              <w:rPr>
                <w:noProof/>
                <w:webHidden/>
              </w:rPr>
              <w:fldChar w:fldCharType="separate"/>
            </w:r>
            <w:r w:rsidR="004A3FC3">
              <w:rPr>
                <w:noProof/>
                <w:webHidden/>
              </w:rPr>
              <w:t>1</w:t>
            </w:r>
            <w:r w:rsidR="004A3FC3">
              <w:rPr>
                <w:noProof/>
                <w:webHidden/>
              </w:rPr>
              <w:fldChar w:fldCharType="end"/>
            </w:r>
          </w:hyperlink>
        </w:p>
        <w:p w:rsidR="004A3FC3" w:rsidRDefault="004A3FC3">
          <w:pPr>
            <w:pStyle w:val="TOC2"/>
            <w:tabs>
              <w:tab w:val="right" w:leader="dot" w:pos="8630"/>
            </w:tabs>
            <w:rPr>
              <w:rFonts w:eastAsiaTheme="minorEastAsia" w:cstheme="minorBidi"/>
              <w:noProof/>
              <w:color w:val="auto"/>
              <w:sz w:val="22"/>
              <w:szCs w:val="22"/>
              <w:lang w:eastAsia="sv-SE"/>
            </w:rPr>
          </w:pPr>
          <w:hyperlink w:anchor="_Toc468529919" w:history="1">
            <w:r w:rsidRPr="000240A6">
              <w:rPr>
                <w:rStyle w:val="Hyperlink"/>
                <w:b/>
                <w:noProof/>
              </w:rPr>
              <w:t>1.2 Bakgrund om Slit AB</w:t>
            </w:r>
            <w:r>
              <w:rPr>
                <w:noProof/>
                <w:webHidden/>
              </w:rPr>
              <w:tab/>
            </w:r>
            <w:r>
              <w:rPr>
                <w:noProof/>
                <w:webHidden/>
              </w:rPr>
              <w:fldChar w:fldCharType="begin"/>
            </w:r>
            <w:r>
              <w:rPr>
                <w:noProof/>
                <w:webHidden/>
              </w:rPr>
              <w:instrText xml:space="preserve"> PAGEREF _Toc468529919 \h </w:instrText>
            </w:r>
            <w:r>
              <w:rPr>
                <w:noProof/>
                <w:webHidden/>
              </w:rPr>
            </w:r>
            <w:r>
              <w:rPr>
                <w:noProof/>
                <w:webHidden/>
              </w:rPr>
              <w:fldChar w:fldCharType="separate"/>
            </w:r>
            <w:r>
              <w:rPr>
                <w:noProof/>
                <w:webHidden/>
              </w:rPr>
              <w:t>1</w:t>
            </w:r>
            <w:r>
              <w:rPr>
                <w:noProof/>
                <w:webHidden/>
              </w:rPr>
              <w:fldChar w:fldCharType="end"/>
            </w:r>
          </w:hyperlink>
        </w:p>
        <w:p w:rsidR="004A3FC3" w:rsidRDefault="004A3FC3">
          <w:pPr>
            <w:pStyle w:val="TOC2"/>
            <w:tabs>
              <w:tab w:val="right" w:leader="dot" w:pos="8630"/>
            </w:tabs>
            <w:rPr>
              <w:rFonts w:eastAsiaTheme="minorEastAsia" w:cstheme="minorBidi"/>
              <w:noProof/>
              <w:color w:val="auto"/>
              <w:sz w:val="22"/>
              <w:szCs w:val="22"/>
              <w:lang w:eastAsia="sv-SE"/>
            </w:rPr>
          </w:pPr>
          <w:hyperlink w:anchor="_Toc468529920" w:history="1">
            <w:r w:rsidRPr="000240A6">
              <w:rPr>
                <w:rStyle w:val="Hyperlink"/>
                <w:b/>
                <w:noProof/>
              </w:rPr>
              <w:t>1.2 Syfte</w:t>
            </w:r>
            <w:r>
              <w:rPr>
                <w:noProof/>
                <w:webHidden/>
              </w:rPr>
              <w:tab/>
            </w:r>
            <w:r>
              <w:rPr>
                <w:noProof/>
                <w:webHidden/>
              </w:rPr>
              <w:fldChar w:fldCharType="begin"/>
            </w:r>
            <w:r>
              <w:rPr>
                <w:noProof/>
                <w:webHidden/>
              </w:rPr>
              <w:instrText xml:space="preserve"> PAGEREF _Toc468529920 \h </w:instrText>
            </w:r>
            <w:r>
              <w:rPr>
                <w:noProof/>
                <w:webHidden/>
              </w:rPr>
            </w:r>
            <w:r>
              <w:rPr>
                <w:noProof/>
                <w:webHidden/>
              </w:rPr>
              <w:fldChar w:fldCharType="separate"/>
            </w:r>
            <w:r>
              <w:rPr>
                <w:noProof/>
                <w:webHidden/>
              </w:rPr>
              <w:t>1</w:t>
            </w:r>
            <w:r>
              <w:rPr>
                <w:noProof/>
                <w:webHidden/>
              </w:rPr>
              <w:fldChar w:fldCharType="end"/>
            </w:r>
          </w:hyperlink>
        </w:p>
        <w:p w:rsidR="004A3FC3" w:rsidRDefault="004A3FC3">
          <w:pPr>
            <w:pStyle w:val="TOC2"/>
            <w:tabs>
              <w:tab w:val="right" w:leader="dot" w:pos="8630"/>
            </w:tabs>
            <w:rPr>
              <w:rFonts w:eastAsiaTheme="minorEastAsia" w:cstheme="minorBidi"/>
              <w:noProof/>
              <w:color w:val="auto"/>
              <w:sz w:val="22"/>
              <w:szCs w:val="22"/>
              <w:lang w:eastAsia="sv-SE"/>
            </w:rPr>
          </w:pPr>
          <w:hyperlink w:anchor="_Toc468529921" w:history="1">
            <w:r w:rsidRPr="000240A6">
              <w:rPr>
                <w:rStyle w:val="Hyperlink"/>
                <w:b/>
                <w:noProof/>
              </w:rPr>
              <w:t>1.3 Mål</w:t>
            </w:r>
            <w:r>
              <w:rPr>
                <w:noProof/>
                <w:webHidden/>
              </w:rPr>
              <w:tab/>
            </w:r>
            <w:r>
              <w:rPr>
                <w:noProof/>
                <w:webHidden/>
              </w:rPr>
              <w:fldChar w:fldCharType="begin"/>
            </w:r>
            <w:r>
              <w:rPr>
                <w:noProof/>
                <w:webHidden/>
              </w:rPr>
              <w:instrText xml:space="preserve"> PAGEREF _Toc468529921 \h </w:instrText>
            </w:r>
            <w:r>
              <w:rPr>
                <w:noProof/>
                <w:webHidden/>
              </w:rPr>
            </w:r>
            <w:r>
              <w:rPr>
                <w:noProof/>
                <w:webHidden/>
              </w:rPr>
              <w:fldChar w:fldCharType="separate"/>
            </w:r>
            <w:r>
              <w:rPr>
                <w:noProof/>
                <w:webHidden/>
              </w:rPr>
              <w:t>1</w:t>
            </w:r>
            <w:r>
              <w:rPr>
                <w:noProof/>
                <w:webHidden/>
              </w:rPr>
              <w:fldChar w:fldCharType="end"/>
            </w:r>
          </w:hyperlink>
        </w:p>
        <w:p w:rsidR="004A3FC3" w:rsidRDefault="004A3FC3">
          <w:pPr>
            <w:pStyle w:val="TOC1"/>
            <w:tabs>
              <w:tab w:val="right" w:leader="dot" w:pos="8630"/>
            </w:tabs>
            <w:rPr>
              <w:rFonts w:eastAsiaTheme="minorEastAsia" w:cstheme="minorBidi"/>
              <w:noProof/>
              <w:color w:val="auto"/>
              <w:sz w:val="22"/>
              <w:szCs w:val="22"/>
              <w:lang w:eastAsia="sv-SE"/>
            </w:rPr>
          </w:pPr>
          <w:hyperlink w:anchor="_Toc468529922" w:history="1">
            <w:r w:rsidRPr="000240A6">
              <w:rPr>
                <w:rStyle w:val="Hyperlink"/>
                <w:b/>
                <w:noProof/>
              </w:rPr>
              <w:t>2.0 IT-LÖSNING</w:t>
            </w:r>
            <w:r>
              <w:rPr>
                <w:noProof/>
                <w:webHidden/>
              </w:rPr>
              <w:tab/>
            </w:r>
            <w:r>
              <w:rPr>
                <w:noProof/>
                <w:webHidden/>
              </w:rPr>
              <w:fldChar w:fldCharType="begin"/>
            </w:r>
            <w:r>
              <w:rPr>
                <w:noProof/>
                <w:webHidden/>
              </w:rPr>
              <w:instrText xml:space="preserve"> PAGEREF _Toc468529922 \h </w:instrText>
            </w:r>
            <w:r>
              <w:rPr>
                <w:noProof/>
                <w:webHidden/>
              </w:rPr>
            </w:r>
            <w:r>
              <w:rPr>
                <w:noProof/>
                <w:webHidden/>
              </w:rPr>
              <w:fldChar w:fldCharType="separate"/>
            </w:r>
            <w:r>
              <w:rPr>
                <w:noProof/>
                <w:webHidden/>
              </w:rPr>
              <w:t>1</w:t>
            </w:r>
            <w:r>
              <w:rPr>
                <w:noProof/>
                <w:webHidden/>
              </w:rPr>
              <w:fldChar w:fldCharType="end"/>
            </w:r>
          </w:hyperlink>
        </w:p>
        <w:p w:rsidR="004A3FC3" w:rsidRDefault="004A3FC3">
          <w:pPr>
            <w:pStyle w:val="TOC2"/>
            <w:tabs>
              <w:tab w:val="right" w:leader="dot" w:pos="8630"/>
            </w:tabs>
            <w:rPr>
              <w:rFonts w:eastAsiaTheme="minorEastAsia" w:cstheme="minorBidi"/>
              <w:noProof/>
              <w:color w:val="auto"/>
              <w:sz w:val="22"/>
              <w:szCs w:val="22"/>
              <w:lang w:eastAsia="sv-SE"/>
            </w:rPr>
          </w:pPr>
          <w:hyperlink w:anchor="_Toc468529923" w:history="1">
            <w:r w:rsidRPr="000240A6">
              <w:rPr>
                <w:rStyle w:val="Hyperlink"/>
                <w:b/>
                <w:noProof/>
              </w:rPr>
              <w:t>2.1 Övergripande beskrivning utav IT-lösning</w:t>
            </w:r>
            <w:r>
              <w:rPr>
                <w:noProof/>
                <w:webHidden/>
              </w:rPr>
              <w:tab/>
            </w:r>
            <w:r>
              <w:rPr>
                <w:noProof/>
                <w:webHidden/>
              </w:rPr>
              <w:fldChar w:fldCharType="begin"/>
            </w:r>
            <w:r>
              <w:rPr>
                <w:noProof/>
                <w:webHidden/>
              </w:rPr>
              <w:instrText xml:space="preserve"> PAGEREF _Toc468529923 \h </w:instrText>
            </w:r>
            <w:r>
              <w:rPr>
                <w:noProof/>
                <w:webHidden/>
              </w:rPr>
            </w:r>
            <w:r>
              <w:rPr>
                <w:noProof/>
                <w:webHidden/>
              </w:rPr>
              <w:fldChar w:fldCharType="separate"/>
            </w:r>
            <w:r>
              <w:rPr>
                <w:noProof/>
                <w:webHidden/>
              </w:rPr>
              <w:t>1</w:t>
            </w:r>
            <w:r>
              <w:rPr>
                <w:noProof/>
                <w:webHidden/>
              </w:rPr>
              <w:fldChar w:fldCharType="end"/>
            </w:r>
          </w:hyperlink>
        </w:p>
        <w:p w:rsidR="004A3FC3" w:rsidRDefault="004A3FC3">
          <w:pPr>
            <w:pStyle w:val="TOC2"/>
            <w:tabs>
              <w:tab w:val="right" w:leader="dot" w:pos="8630"/>
            </w:tabs>
            <w:rPr>
              <w:rFonts w:eastAsiaTheme="minorEastAsia" w:cstheme="minorBidi"/>
              <w:noProof/>
              <w:color w:val="auto"/>
              <w:sz w:val="22"/>
              <w:szCs w:val="22"/>
              <w:lang w:eastAsia="sv-SE"/>
            </w:rPr>
          </w:pPr>
          <w:hyperlink w:anchor="_Toc468529924" w:history="1">
            <w:r w:rsidRPr="000240A6">
              <w:rPr>
                <w:rStyle w:val="Hyperlink"/>
                <w:b/>
                <w:noProof/>
              </w:rPr>
              <w:t>2.2 Arenapersonals vy</w:t>
            </w:r>
            <w:r>
              <w:rPr>
                <w:noProof/>
                <w:webHidden/>
              </w:rPr>
              <w:tab/>
            </w:r>
            <w:r>
              <w:rPr>
                <w:noProof/>
                <w:webHidden/>
              </w:rPr>
              <w:fldChar w:fldCharType="begin"/>
            </w:r>
            <w:r>
              <w:rPr>
                <w:noProof/>
                <w:webHidden/>
              </w:rPr>
              <w:instrText xml:space="preserve"> PAGEREF _Toc468529924 \h </w:instrText>
            </w:r>
            <w:r>
              <w:rPr>
                <w:noProof/>
                <w:webHidden/>
              </w:rPr>
            </w:r>
            <w:r>
              <w:rPr>
                <w:noProof/>
                <w:webHidden/>
              </w:rPr>
              <w:fldChar w:fldCharType="separate"/>
            </w:r>
            <w:r>
              <w:rPr>
                <w:noProof/>
                <w:webHidden/>
              </w:rPr>
              <w:t>2</w:t>
            </w:r>
            <w:r>
              <w:rPr>
                <w:noProof/>
                <w:webHidden/>
              </w:rPr>
              <w:fldChar w:fldCharType="end"/>
            </w:r>
          </w:hyperlink>
        </w:p>
        <w:p w:rsidR="004A3FC3" w:rsidRDefault="004A3FC3">
          <w:pPr>
            <w:pStyle w:val="TOC2"/>
            <w:tabs>
              <w:tab w:val="right" w:leader="dot" w:pos="8630"/>
            </w:tabs>
            <w:rPr>
              <w:rFonts w:eastAsiaTheme="minorEastAsia" w:cstheme="minorBidi"/>
              <w:noProof/>
              <w:color w:val="auto"/>
              <w:sz w:val="22"/>
              <w:szCs w:val="22"/>
              <w:lang w:eastAsia="sv-SE"/>
            </w:rPr>
          </w:pPr>
          <w:hyperlink w:anchor="_Toc468529925" w:history="1">
            <w:r w:rsidRPr="000240A6">
              <w:rPr>
                <w:rStyle w:val="Hyperlink"/>
                <w:b/>
                <w:noProof/>
              </w:rPr>
              <w:t>2.3 Underentreprenörernas vy</w:t>
            </w:r>
            <w:r>
              <w:rPr>
                <w:noProof/>
                <w:webHidden/>
              </w:rPr>
              <w:tab/>
            </w:r>
            <w:r>
              <w:rPr>
                <w:noProof/>
                <w:webHidden/>
              </w:rPr>
              <w:fldChar w:fldCharType="begin"/>
            </w:r>
            <w:r>
              <w:rPr>
                <w:noProof/>
                <w:webHidden/>
              </w:rPr>
              <w:instrText xml:space="preserve"> PAGEREF _Toc468529925 \h </w:instrText>
            </w:r>
            <w:r>
              <w:rPr>
                <w:noProof/>
                <w:webHidden/>
              </w:rPr>
            </w:r>
            <w:r>
              <w:rPr>
                <w:noProof/>
                <w:webHidden/>
              </w:rPr>
              <w:fldChar w:fldCharType="separate"/>
            </w:r>
            <w:r>
              <w:rPr>
                <w:noProof/>
                <w:webHidden/>
              </w:rPr>
              <w:t>3</w:t>
            </w:r>
            <w:r>
              <w:rPr>
                <w:noProof/>
                <w:webHidden/>
              </w:rPr>
              <w:fldChar w:fldCharType="end"/>
            </w:r>
          </w:hyperlink>
        </w:p>
        <w:p w:rsidR="004A3FC3" w:rsidRDefault="004A3FC3">
          <w:pPr>
            <w:pStyle w:val="TOC2"/>
            <w:tabs>
              <w:tab w:val="right" w:leader="dot" w:pos="8630"/>
            </w:tabs>
            <w:rPr>
              <w:rFonts w:eastAsiaTheme="minorEastAsia" w:cstheme="minorBidi"/>
              <w:noProof/>
              <w:color w:val="auto"/>
              <w:sz w:val="22"/>
              <w:szCs w:val="22"/>
              <w:lang w:eastAsia="sv-SE"/>
            </w:rPr>
          </w:pPr>
          <w:hyperlink w:anchor="_Toc468529926" w:history="1">
            <w:r w:rsidRPr="000240A6">
              <w:rPr>
                <w:rStyle w:val="Hyperlink"/>
                <w:b/>
                <w:noProof/>
              </w:rPr>
              <w:t>2.4 Kundernas vy</w:t>
            </w:r>
            <w:r>
              <w:rPr>
                <w:noProof/>
                <w:webHidden/>
              </w:rPr>
              <w:tab/>
            </w:r>
            <w:r>
              <w:rPr>
                <w:noProof/>
                <w:webHidden/>
              </w:rPr>
              <w:fldChar w:fldCharType="begin"/>
            </w:r>
            <w:r>
              <w:rPr>
                <w:noProof/>
                <w:webHidden/>
              </w:rPr>
              <w:instrText xml:space="preserve"> PAGEREF _Toc468529926 \h </w:instrText>
            </w:r>
            <w:r>
              <w:rPr>
                <w:noProof/>
                <w:webHidden/>
              </w:rPr>
            </w:r>
            <w:r>
              <w:rPr>
                <w:noProof/>
                <w:webHidden/>
              </w:rPr>
              <w:fldChar w:fldCharType="separate"/>
            </w:r>
            <w:r>
              <w:rPr>
                <w:noProof/>
                <w:webHidden/>
              </w:rPr>
              <w:t>3</w:t>
            </w:r>
            <w:r>
              <w:rPr>
                <w:noProof/>
                <w:webHidden/>
              </w:rPr>
              <w:fldChar w:fldCharType="end"/>
            </w:r>
          </w:hyperlink>
        </w:p>
        <w:p w:rsidR="004A3FC3" w:rsidRDefault="004A3FC3">
          <w:pPr>
            <w:pStyle w:val="TOC1"/>
            <w:tabs>
              <w:tab w:val="right" w:leader="dot" w:pos="8630"/>
            </w:tabs>
            <w:rPr>
              <w:rFonts w:eastAsiaTheme="minorEastAsia" w:cstheme="minorBidi"/>
              <w:noProof/>
              <w:color w:val="auto"/>
              <w:sz w:val="22"/>
              <w:szCs w:val="22"/>
              <w:lang w:eastAsia="sv-SE"/>
            </w:rPr>
          </w:pPr>
          <w:hyperlink w:anchor="_Toc468529927" w:history="1">
            <w:r w:rsidRPr="000240A6">
              <w:rPr>
                <w:rStyle w:val="Hyperlink"/>
                <w:b/>
                <w:noProof/>
              </w:rPr>
              <w:t>3.0 OPENBRAVO</w:t>
            </w:r>
            <w:r>
              <w:rPr>
                <w:noProof/>
                <w:webHidden/>
              </w:rPr>
              <w:tab/>
            </w:r>
            <w:r>
              <w:rPr>
                <w:noProof/>
                <w:webHidden/>
              </w:rPr>
              <w:fldChar w:fldCharType="begin"/>
            </w:r>
            <w:r>
              <w:rPr>
                <w:noProof/>
                <w:webHidden/>
              </w:rPr>
              <w:instrText xml:space="preserve"> PAGEREF _Toc468529927 \h </w:instrText>
            </w:r>
            <w:r>
              <w:rPr>
                <w:noProof/>
                <w:webHidden/>
              </w:rPr>
            </w:r>
            <w:r>
              <w:rPr>
                <w:noProof/>
                <w:webHidden/>
              </w:rPr>
              <w:fldChar w:fldCharType="separate"/>
            </w:r>
            <w:r>
              <w:rPr>
                <w:noProof/>
                <w:webHidden/>
              </w:rPr>
              <w:t>4</w:t>
            </w:r>
            <w:r>
              <w:rPr>
                <w:noProof/>
                <w:webHidden/>
              </w:rPr>
              <w:fldChar w:fldCharType="end"/>
            </w:r>
          </w:hyperlink>
        </w:p>
        <w:p w:rsidR="004A3FC3" w:rsidRDefault="004A3FC3">
          <w:pPr>
            <w:pStyle w:val="TOC2"/>
            <w:tabs>
              <w:tab w:val="right" w:leader="dot" w:pos="8630"/>
            </w:tabs>
            <w:rPr>
              <w:rFonts w:eastAsiaTheme="minorEastAsia" w:cstheme="minorBidi"/>
              <w:noProof/>
              <w:color w:val="auto"/>
              <w:sz w:val="22"/>
              <w:szCs w:val="22"/>
              <w:lang w:eastAsia="sv-SE"/>
            </w:rPr>
          </w:pPr>
          <w:hyperlink w:anchor="_Toc468529928" w:history="1">
            <w:r w:rsidRPr="000240A6">
              <w:rPr>
                <w:rStyle w:val="Hyperlink"/>
                <w:b/>
                <w:noProof/>
              </w:rPr>
              <w:t>3.1 Lösningsförslag</w:t>
            </w:r>
            <w:r>
              <w:rPr>
                <w:noProof/>
                <w:webHidden/>
              </w:rPr>
              <w:tab/>
            </w:r>
            <w:r>
              <w:rPr>
                <w:noProof/>
                <w:webHidden/>
              </w:rPr>
              <w:fldChar w:fldCharType="begin"/>
            </w:r>
            <w:r>
              <w:rPr>
                <w:noProof/>
                <w:webHidden/>
              </w:rPr>
              <w:instrText xml:space="preserve"> PAGEREF _Toc468529928 \h </w:instrText>
            </w:r>
            <w:r>
              <w:rPr>
                <w:noProof/>
                <w:webHidden/>
              </w:rPr>
            </w:r>
            <w:r>
              <w:rPr>
                <w:noProof/>
                <w:webHidden/>
              </w:rPr>
              <w:fldChar w:fldCharType="separate"/>
            </w:r>
            <w:r>
              <w:rPr>
                <w:noProof/>
                <w:webHidden/>
              </w:rPr>
              <w:t>4</w:t>
            </w:r>
            <w:r>
              <w:rPr>
                <w:noProof/>
                <w:webHidden/>
              </w:rPr>
              <w:fldChar w:fldCharType="end"/>
            </w:r>
          </w:hyperlink>
        </w:p>
        <w:p w:rsidR="004A3FC3" w:rsidRDefault="004A3FC3">
          <w:pPr>
            <w:pStyle w:val="TOC3"/>
            <w:tabs>
              <w:tab w:val="right" w:leader="dot" w:pos="8630"/>
            </w:tabs>
            <w:rPr>
              <w:rFonts w:eastAsiaTheme="minorEastAsia" w:cstheme="minorBidi"/>
              <w:noProof/>
              <w:color w:val="auto"/>
              <w:sz w:val="22"/>
              <w:szCs w:val="22"/>
              <w:lang w:eastAsia="sv-SE"/>
            </w:rPr>
          </w:pPr>
          <w:hyperlink w:anchor="_Toc468529929" w:history="1">
            <w:r w:rsidRPr="000240A6">
              <w:rPr>
                <w:rStyle w:val="Hyperlink"/>
                <w:b/>
                <w:noProof/>
              </w:rPr>
              <w:t>3.2 Produkter och lager</w:t>
            </w:r>
            <w:r>
              <w:rPr>
                <w:noProof/>
                <w:webHidden/>
              </w:rPr>
              <w:tab/>
            </w:r>
            <w:r>
              <w:rPr>
                <w:noProof/>
                <w:webHidden/>
              </w:rPr>
              <w:fldChar w:fldCharType="begin"/>
            </w:r>
            <w:r>
              <w:rPr>
                <w:noProof/>
                <w:webHidden/>
              </w:rPr>
              <w:instrText xml:space="preserve"> PAGEREF _Toc468529929 \h </w:instrText>
            </w:r>
            <w:r>
              <w:rPr>
                <w:noProof/>
                <w:webHidden/>
              </w:rPr>
            </w:r>
            <w:r>
              <w:rPr>
                <w:noProof/>
                <w:webHidden/>
              </w:rPr>
              <w:fldChar w:fldCharType="separate"/>
            </w:r>
            <w:r>
              <w:rPr>
                <w:noProof/>
                <w:webHidden/>
              </w:rPr>
              <w:t>4</w:t>
            </w:r>
            <w:r>
              <w:rPr>
                <w:noProof/>
                <w:webHidden/>
              </w:rPr>
              <w:fldChar w:fldCharType="end"/>
            </w:r>
          </w:hyperlink>
        </w:p>
        <w:p w:rsidR="004A3FC3" w:rsidRDefault="004A3FC3">
          <w:pPr>
            <w:pStyle w:val="TOC3"/>
            <w:tabs>
              <w:tab w:val="right" w:leader="dot" w:pos="8630"/>
            </w:tabs>
            <w:rPr>
              <w:rFonts w:eastAsiaTheme="minorEastAsia" w:cstheme="minorBidi"/>
              <w:noProof/>
              <w:color w:val="auto"/>
              <w:sz w:val="22"/>
              <w:szCs w:val="22"/>
              <w:lang w:eastAsia="sv-SE"/>
            </w:rPr>
          </w:pPr>
          <w:hyperlink w:anchor="_Toc468529930" w:history="1">
            <w:r w:rsidRPr="000240A6">
              <w:rPr>
                <w:rStyle w:val="Hyperlink"/>
                <w:b/>
                <w:noProof/>
              </w:rPr>
              <w:t>3.3 Openbravo Setup</w:t>
            </w:r>
            <w:r>
              <w:rPr>
                <w:noProof/>
                <w:webHidden/>
              </w:rPr>
              <w:tab/>
            </w:r>
            <w:r>
              <w:rPr>
                <w:noProof/>
                <w:webHidden/>
              </w:rPr>
              <w:fldChar w:fldCharType="begin"/>
            </w:r>
            <w:r>
              <w:rPr>
                <w:noProof/>
                <w:webHidden/>
              </w:rPr>
              <w:instrText xml:space="preserve"> PAGEREF _Toc468529930 \h </w:instrText>
            </w:r>
            <w:r>
              <w:rPr>
                <w:noProof/>
                <w:webHidden/>
              </w:rPr>
            </w:r>
            <w:r>
              <w:rPr>
                <w:noProof/>
                <w:webHidden/>
              </w:rPr>
              <w:fldChar w:fldCharType="separate"/>
            </w:r>
            <w:r>
              <w:rPr>
                <w:noProof/>
                <w:webHidden/>
              </w:rPr>
              <w:t>6</w:t>
            </w:r>
            <w:r>
              <w:rPr>
                <w:noProof/>
                <w:webHidden/>
              </w:rPr>
              <w:fldChar w:fldCharType="end"/>
            </w:r>
          </w:hyperlink>
        </w:p>
        <w:p w:rsidR="004A3FC3" w:rsidRDefault="004A3FC3">
          <w:pPr>
            <w:pStyle w:val="TOC2"/>
            <w:tabs>
              <w:tab w:val="right" w:leader="dot" w:pos="8630"/>
            </w:tabs>
            <w:rPr>
              <w:rFonts w:eastAsiaTheme="minorEastAsia" w:cstheme="minorBidi"/>
              <w:noProof/>
              <w:color w:val="auto"/>
              <w:sz w:val="22"/>
              <w:szCs w:val="22"/>
              <w:lang w:eastAsia="sv-SE"/>
            </w:rPr>
          </w:pPr>
          <w:hyperlink w:anchor="_Toc468529931" w:history="1">
            <w:r w:rsidRPr="000240A6">
              <w:rPr>
                <w:rStyle w:val="Hyperlink"/>
                <w:b/>
                <w:noProof/>
              </w:rPr>
              <w:t>3.1.3 Business setup diagram</w:t>
            </w:r>
            <w:r>
              <w:rPr>
                <w:noProof/>
                <w:webHidden/>
              </w:rPr>
              <w:tab/>
            </w:r>
            <w:r>
              <w:rPr>
                <w:noProof/>
                <w:webHidden/>
              </w:rPr>
              <w:fldChar w:fldCharType="begin"/>
            </w:r>
            <w:r>
              <w:rPr>
                <w:noProof/>
                <w:webHidden/>
              </w:rPr>
              <w:instrText xml:space="preserve"> PAGEREF _Toc468529931 \h </w:instrText>
            </w:r>
            <w:r>
              <w:rPr>
                <w:noProof/>
                <w:webHidden/>
              </w:rPr>
            </w:r>
            <w:r>
              <w:rPr>
                <w:noProof/>
                <w:webHidden/>
              </w:rPr>
              <w:fldChar w:fldCharType="separate"/>
            </w:r>
            <w:r>
              <w:rPr>
                <w:noProof/>
                <w:webHidden/>
              </w:rPr>
              <w:t>6</w:t>
            </w:r>
            <w:r>
              <w:rPr>
                <w:noProof/>
                <w:webHidden/>
              </w:rPr>
              <w:fldChar w:fldCharType="end"/>
            </w:r>
          </w:hyperlink>
        </w:p>
        <w:p w:rsidR="004A3FC3" w:rsidRDefault="004A3FC3">
          <w:pPr>
            <w:pStyle w:val="TOC3"/>
            <w:tabs>
              <w:tab w:val="right" w:leader="dot" w:pos="8630"/>
            </w:tabs>
            <w:rPr>
              <w:rFonts w:eastAsiaTheme="minorEastAsia" w:cstheme="minorBidi"/>
              <w:noProof/>
              <w:color w:val="auto"/>
              <w:sz w:val="22"/>
              <w:szCs w:val="22"/>
              <w:lang w:eastAsia="sv-SE"/>
            </w:rPr>
          </w:pPr>
          <w:hyperlink w:anchor="_Toc468529932" w:history="1">
            <w:r w:rsidRPr="000240A6">
              <w:rPr>
                <w:rStyle w:val="Hyperlink"/>
                <w:b/>
                <w:noProof/>
              </w:rPr>
              <w:t>3.1.4 Klient</w:t>
            </w:r>
            <w:r>
              <w:rPr>
                <w:noProof/>
                <w:webHidden/>
              </w:rPr>
              <w:tab/>
            </w:r>
            <w:r>
              <w:rPr>
                <w:noProof/>
                <w:webHidden/>
              </w:rPr>
              <w:fldChar w:fldCharType="begin"/>
            </w:r>
            <w:r>
              <w:rPr>
                <w:noProof/>
                <w:webHidden/>
              </w:rPr>
              <w:instrText xml:space="preserve"> PAGEREF _Toc468529932 \h </w:instrText>
            </w:r>
            <w:r>
              <w:rPr>
                <w:noProof/>
                <w:webHidden/>
              </w:rPr>
            </w:r>
            <w:r>
              <w:rPr>
                <w:noProof/>
                <w:webHidden/>
              </w:rPr>
              <w:fldChar w:fldCharType="separate"/>
            </w:r>
            <w:r>
              <w:rPr>
                <w:noProof/>
                <w:webHidden/>
              </w:rPr>
              <w:t>7</w:t>
            </w:r>
            <w:r>
              <w:rPr>
                <w:noProof/>
                <w:webHidden/>
              </w:rPr>
              <w:fldChar w:fldCharType="end"/>
            </w:r>
          </w:hyperlink>
        </w:p>
        <w:p w:rsidR="004A3FC3" w:rsidRDefault="004A3FC3">
          <w:pPr>
            <w:pStyle w:val="TOC3"/>
            <w:tabs>
              <w:tab w:val="right" w:leader="dot" w:pos="8630"/>
            </w:tabs>
            <w:rPr>
              <w:rFonts w:eastAsiaTheme="minorEastAsia" w:cstheme="minorBidi"/>
              <w:noProof/>
              <w:color w:val="auto"/>
              <w:sz w:val="22"/>
              <w:szCs w:val="22"/>
              <w:lang w:eastAsia="sv-SE"/>
            </w:rPr>
          </w:pPr>
          <w:hyperlink w:anchor="_Toc468529933" w:history="1">
            <w:r w:rsidRPr="000240A6">
              <w:rPr>
                <w:rStyle w:val="Hyperlink"/>
                <w:b/>
                <w:noProof/>
              </w:rPr>
              <w:t>3.1.5 Organisation</w:t>
            </w:r>
            <w:r>
              <w:rPr>
                <w:noProof/>
                <w:webHidden/>
              </w:rPr>
              <w:tab/>
            </w:r>
            <w:r>
              <w:rPr>
                <w:noProof/>
                <w:webHidden/>
              </w:rPr>
              <w:fldChar w:fldCharType="begin"/>
            </w:r>
            <w:r>
              <w:rPr>
                <w:noProof/>
                <w:webHidden/>
              </w:rPr>
              <w:instrText xml:space="preserve"> PAGEREF _Toc468529933 \h </w:instrText>
            </w:r>
            <w:r>
              <w:rPr>
                <w:noProof/>
                <w:webHidden/>
              </w:rPr>
            </w:r>
            <w:r>
              <w:rPr>
                <w:noProof/>
                <w:webHidden/>
              </w:rPr>
              <w:fldChar w:fldCharType="separate"/>
            </w:r>
            <w:r>
              <w:rPr>
                <w:noProof/>
                <w:webHidden/>
              </w:rPr>
              <w:t>7</w:t>
            </w:r>
            <w:r>
              <w:rPr>
                <w:noProof/>
                <w:webHidden/>
              </w:rPr>
              <w:fldChar w:fldCharType="end"/>
            </w:r>
          </w:hyperlink>
        </w:p>
        <w:p w:rsidR="004A3FC3" w:rsidRDefault="004A3FC3">
          <w:pPr>
            <w:pStyle w:val="TOC3"/>
            <w:tabs>
              <w:tab w:val="right" w:leader="dot" w:pos="8630"/>
            </w:tabs>
            <w:rPr>
              <w:rFonts w:eastAsiaTheme="minorEastAsia" w:cstheme="minorBidi"/>
              <w:noProof/>
              <w:color w:val="auto"/>
              <w:sz w:val="22"/>
              <w:szCs w:val="22"/>
              <w:lang w:eastAsia="sv-SE"/>
            </w:rPr>
          </w:pPr>
          <w:hyperlink w:anchor="_Toc468529934" w:history="1">
            <w:r w:rsidRPr="000240A6">
              <w:rPr>
                <w:rStyle w:val="Hyperlink"/>
                <w:b/>
                <w:noProof/>
              </w:rPr>
              <w:t>3.1.6 Produktkategori och produkter</w:t>
            </w:r>
            <w:r>
              <w:rPr>
                <w:noProof/>
                <w:webHidden/>
              </w:rPr>
              <w:tab/>
            </w:r>
            <w:r>
              <w:rPr>
                <w:noProof/>
                <w:webHidden/>
              </w:rPr>
              <w:fldChar w:fldCharType="begin"/>
            </w:r>
            <w:r>
              <w:rPr>
                <w:noProof/>
                <w:webHidden/>
              </w:rPr>
              <w:instrText xml:space="preserve"> PAGEREF _Toc468529934 \h </w:instrText>
            </w:r>
            <w:r>
              <w:rPr>
                <w:noProof/>
                <w:webHidden/>
              </w:rPr>
            </w:r>
            <w:r>
              <w:rPr>
                <w:noProof/>
                <w:webHidden/>
              </w:rPr>
              <w:fldChar w:fldCharType="separate"/>
            </w:r>
            <w:r>
              <w:rPr>
                <w:noProof/>
                <w:webHidden/>
              </w:rPr>
              <w:t>7</w:t>
            </w:r>
            <w:r>
              <w:rPr>
                <w:noProof/>
                <w:webHidden/>
              </w:rPr>
              <w:fldChar w:fldCharType="end"/>
            </w:r>
          </w:hyperlink>
        </w:p>
        <w:p w:rsidR="004A3FC3" w:rsidRDefault="004A3FC3">
          <w:pPr>
            <w:pStyle w:val="TOC3"/>
            <w:tabs>
              <w:tab w:val="right" w:leader="dot" w:pos="8630"/>
            </w:tabs>
            <w:rPr>
              <w:rFonts w:eastAsiaTheme="minorEastAsia" w:cstheme="minorBidi"/>
              <w:noProof/>
              <w:color w:val="auto"/>
              <w:sz w:val="22"/>
              <w:szCs w:val="22"/>
              <w:lang w:eastAsia="sv-SE"/>
            </w:rPr>
          </w:pPr>
          <w:hyperlink w:anchor="_Toc468529935" w:history="1">
            <w:r w:rsidRPr="000240A6">
              <w:rPr>
                <w:rStyle w:val="Hyperlink"/>
                <w:b/>
                <w:noProof/>
              </w:rPr>
              <w:t>3.1.7 Användare och roller</w:t>
            </w:r>
            <w:r>
              <w:rPr>
                <w:noProof/>
                <w:webHidden/>
              </w:rPr>
              <w:tab/>
            </w:r>
            <w:r>
              <w:rPr>
                <w:noProof/>
                <w:webHidden/>
              </w:rPr>
              <w:fldChar w:fldCharType="begin"/>
            </w:r>
            <w:r>
              <w:rPr>
                <w:noProof/>
                <w:webHidden/>
              </w:rPr>
              <w:instrText xml:space="preserve"> PAGEREF _Toc468529935 \h </w:instrText>
            </w:r>
            <w:r>
              <w:rPr>
                <w:noProof/>
                <w:webHidden/>
              </w:rPr>
            </w:r>
            <w:r>
              <w:rPr>
                <w:noProof/>
                <w:webHidden/>
              </w:rPr>
              <w:fldChar w:fldCharType="separate"/>
            </w:r>
            <w:r>
              <w:rPr>
                <w:noProof/>
                <w:webHidden/>
              </w:rPr>
              <w:t>8</w:t>
            </w:r>
            <w:r>
              <w:rPr>
                <w:noProof/>
                <w:webHidden/>
              </w:rPr>
              <w:fldChar w:fldCharType="end"/>
            </w:r>
          </w:hyperlink>
        </w:p>
        <w:p w:rsidR="004A3FC3" w:rsidRDefault="004A3FC3">
          <w:pPr>
            <w:pStyle w:val="TOC3"/>
            <w:tabs>
              <w:tab w:val="right" w:leader="dot" w:pos="8630"/>
            </w:tabs>
            <w:rPr>
              <w:rFonts w:eastAsiaTheme="minorEastAsia" w:cstheme="minorBidi"/>
              <w:noProof/>
              <w:color w:val="auto"/>
              <w:sz w:val="22"/>
              <w:szCs w:val="22"/>
              <w:lang w:eastAsia="sv-SE"/>
            </w:rPr>
          </w:pPr>
          <w:hyperlink w:anchor="_Toc468529936" w:history="1">
            <w:r w:rsidRPr="000240A6">
              <w:rPr>
                <w:rStyle w:val="Hyperlink"/>
                <w:b/>
                <w:noProof/>
              </w:rPr>
              <w:t>3.1.7 De olika användarna</w:t>
            </w:r>
            <w:r>
              <w:rPr>
                <w:noProof/>
                <w:webHidden/>
              </w:rPr>
              <w:tab/>
            </w:r>
            <w:r>
              <w:rPr>
                <w:noProof/>
                <w:webHidden/>
              </w:rPr>
              <w:fldChar w:fldCharType="begin"/>
            </w:r>
            <w:r>
              <w:rPr>
                <w:noProof/>
                <w:webHidden/>
              </w:rPr>
              <w:instrText xml:space="preserve"> PAGEREF _Toc468529936 \h </w:instrText>
            </w:r>
            <w:r>
              <w:rPr>
                <w:noProof/>
                <w:webHidden/>
              </w:rPr>
            </w:r>
            <w:r>
              <w:rPr>
                <w:noProof/>
                <w:webHidden/>
              </w:rPr>
              <w:fldChar w:fldCharType="separate"/>
            </w:r>
            <w:r>
              <w:rPr>
                <w:noProof/>
                <w:webHidden/>
              </w:rPr>
              <w:t>8</w:t>
            </w:r>
            <w:r>
              <w:rPr>
                <w:noProof/>
                <w:webHidden/>
              </w:rPr>
              <w:fldChar w:fldCharType="end"/>
            </w:r>
          </w:hyperlink>
        </w:p>
        <w:p w:rsidR="004A3FC3" w:rsidRDefault="004A3FC3">
          <w:pPr>
            <w:pStyle w:val="TOC3"/>
            <w:tabs>
              <w:tab w:val="right" w:leader="dot" w:pos="8630"/>
            </w:tabs>
            <w:rPr>
              <w:rFonts w:eastAsiaTheme="minorEastAsia" w:cstheme="minorBidi"/>
              <w:noProof/>
              <w:color w:val="auto"/>
              <w:sz w:val="22"/>
              <w:szCs w:val="22"/>
              <w:lang w:eastAsia="sv-SE"/>
            </w:rPr>
          </w:pPr>
          <w:hyperlink w:anchor="_Toc468529937" w:history="1">
            <w:r w:rsidRPr="000240A6">
              <w:rPr>
                <w:rStyle w:val="Hyperlink"/>
                <w:b/>
                <w:noProof/>
              </w:rPr>
              <w:t>3.1.8 Warehouse och storagebin</w:t>
            </w:r>
            <w:r>
              <w:rPr>
                <w:noProof/>
                <w:webHidden/>
              </w:rPr>
              <w:tab/>
            </w:r>
            <w:r>
              <w:rPr>
                <w:noProof/>
                <w:webHidden/>
              </w:rPr>
              <w:fldChar w:fldCharType="begin"/>
            </w:r>
            <w:r>
              <w:rPr>
                <w:noProof/>
                <w:webHidden/>
              </w:rPr>
              <w:instrText xml:space="preserve"> PAGEREF _Toc468529937 \h </w:instrText>
            </w:r>
            <w:r>
              <w:rPr>
                <w:noProof/>
                <w:webHidden/>
              </w:rPr>
            </w:r>
            <w:r>
              <w:rPr>
                <w:noProof/>
                <w:webHidden/>
              </w:rPr>
              <w:fldChar w:fldCharType="separate"/>
            </w:r>
            <w:r>
              <w:rPr>
                <w:noProof/>
                <w:webHidden/>
              </w:rPr>
              <w:t>8</w:t>
            </w:r>
            <w:r>
              <w:rPr>
                <w:noProof/>
                <w:webHidden/>
              </w:rPr>
              <w:fldChar w:fldCharType="end"/>
            </w:r>
          </w:hyperlink>
        </w:p>
        <w:p w:rsidR="004A3FC3" w:rsidRDefault="004A3FC3">
          <w:pPr>
            <w:pStyle w:val="TOC3"/>
            <w:tabs>
              <w:tab w:val="right" w:leader="dot" w:pos="8630"/>
            </w:tabs>
            <w:rPr>
              <w:rFonts w:eastAsiaTheme="minorEastAsia" w:cstheme="minorBidi"/>
              <w:noProof/>
              <w:color w:val="auto"/>
              <w:sz w:val="22"/>
              <w:szCs w:val="22"/>
              <w:lang w:eastAsia="sv-SE"/>
            </w:rPr>
          </w:pPr>
          <w:hyperlink w:anchor="_Toc468529938" w:history="1">
            <w:r w:rsidRPr="000240A6">
              <w:rPr>
                <w:rStyle w:val="Hyperlink"/>
                <w:b/>
                <w:noProof/>
              </w:rPr>
              <w:t>3.1.9 Business Partner</w:t>
            </w:r>
            <w:r>
              <w:rPr>
                <w:noProof/>
                <w:webHidden/>
              </w:rPr>
              <w:tab/>
            </w:r>
            <w:r>
              <w:rPr>
                <w:noProof/>
                <w:webHidden/>
              </w:rPr>
              <w:fldChar w:fldCharType="begin"/>
            </w:r>
            <w:r>
              <w:rPr>
                <w:noProof/>
                <w:webHidden/>
              </w:rPr>
              <w:instrText xml:space="preserve"> PAGEREF _Toc468529938 \h </w:instrText>
            </w:r>
            <w:r>
              <w:rPr>
                <w:noProof/>
                <w:webHidden/>
              </w:rPr>
            </w:r>
            <w:r>
              <w:rPr>
                <w:noProof/>
                <w:webHidden/>
              </w:rPr>
              <w:fldChar w:fldCharType="separate"/>
            </w:r>
            <w:r>
              <w:rPr>
                <w:noProof/>
                <w:webHidden/>
              </w:rPr>
              <w:t>9</w:t>
            </w:r>
            <w:r>
              <w:rPr>
                <w:noProof/>
                <w:webHidden/>
              </w:rPr>
              <w:fldChar w:fldCharType="end"/>
            </w:r>
          </w:hyperlink>
        </w:p>
        <w:p w:rsidR="00B157CB" w:rsidRPr="00B157CB" w:rsidRDefault="00B157CB">
          <w:pPr>
            <w:rPr>
              <w:lang w:val="en-US"/>
            </w:rPr>
          </w:pPr>
          <w:r>
            <w:rPr>
              <w:b/>
              <w:bCs/>
              <w:noProof/>
            </w:rPr>
            <w:fldChar w:fldCharType="end"/>
          </w:r>
        </w:p>
      </w:sdtContent>
    </w:sdt>
    <w:p w:rsidR="0023446A" w:rsidRDefault="0023446A">
      <w:pPr>
        <w:rPr>
          <w:lang w:val="en-US"/>
        </w:rPr>
        <w:sectPr w:rsidR="0023446A">
          <w:headerReference w:type="default" r:id="rId11"/>
          <w:footerReference w:type="default" r:id="rId12"/>
          <w:footerReference w:type="first" r:id="rId13"/>
          <w:pgSz w:w="12240" w:h="15840"/>
          <w:pgMar w:top="1440" w:right="1800" w:bottom="1440" w:left="1800" w:header="720" w:footer="432" w:gutter="0"/>
          <w:pgNumType w:start="0"/>
          <w:cols w:space="720"/>
          <w:titlePg/>
          <w:docGrid w:linePitch="360"/>
        </w:sectPr>
      </w:pPr>
    </w:p>
    <w:p w:rsidR="00B157CB" w:rsidRDefault="00B157CB">
      <w:pPr>
        <w:rPr>
          <w:lang w:val="en-US"/>
        </w:rPr>
      </w:pPr>
    </w:p>
    <w:p w:rsidR="008932A4" w:rsidRPr="00B157CB" w:rsidRDefault="00B157CB" w:rsidP="00B157CB">
      <w:pPr>
        <w:pStyle w:val="Heading1"/>
        <w:jc w:val="center"/>
        <w:rPr>
          <w:b/>
        </w:rPr>
      </w:pPr>
      <w:bookmarkStart w:id="1" w:name="_Toc468529918"/>
      <w:r w:rsidRPr="00CA5A3D">
        <w:rPr>
          <w:b/>
        </w:rPr>
        <w:t xml:space="preserve">1. </w:t>
      </w:r>
      <w:r w:rsidR="00965916" w:rsidRPr="00965916">
        <w:rPr>
          <w:b/>
        </w:rPr>
        <w:t>Inledning</w:t>
      </w:r>
      <w:bookmarkEnd w:id="1"/>
    </w:p>
    <w:p w:rsidR="00B157CB" w:rsidRPr="0023446A" w:rsidRDefault="00B157CB" w:rsidP="00B157CB">
      <w:pPr>
        <w:pStyle w:val="Heading2"/>
        <w:rPr>
          <w:b/>
          <w:sz w:val="24"/>
        </w:rPr>
      </w:pPr>
      <w:bookmarkStart w:id="2" w:name="_Toc468529919"/>
      <w:r w:rsidRPr="0023446A">
        <w:rPr>
          <w:b/>
          <w:sz w:val="24"/>
        </w:rPr>
        <w:t>1.2</w:t>
      </w:r>
      <w:r w:rsidR="00F2600A" w:rsidRPr="0023446A">
        <w:rPr>
          <w:b/>
          <w:sz w:val="24"/>
        </w:rPr>
        <w:t xml:space="preserve"> Bakgrund om Slit </w:t>
      </w:r>
      <w:r w:rsidRPr="0023446A">
        <w:rPr>
          <w:b/>
          <w:sz w:val="24"/>
        </w:rPr>
        <w:t>AB</w:t>
      </w:r>
      <w:bookmarkEnd w:id="2"/>
    </w:p>
    <w:p w:rsidR="000649C4" w:rsidRDefault="00B157CB" w:rsidP="000649C4">
      <w:r>
        <w:t>Slit AB är ett konsultbolag som har sitt kontor i Skövde och är ett ledande företag inom utveckling och informations teknologi. Slit AB är ett team på sex personer med erfarenheter inom projektledning, analys, utveckling inom olika IT-språk och dokumentationshantering. Vi är även erfarna inom modellering, kravhantering och kundhantering.</w:t>
      </w:r>
    </w:p>
    <w:p w:rsidR="00B157CB" w:rsidRDefault="000649C4" w:rsidP="007A79EC">
      <w:r w:rsidRPr="000649C4">
        <w:rPr>
          <w:b/>
        </w:rPr>
        <w:t>Deltagare och ansvarsfördelning:</w:t>
      </w:r>
      <w:r>
        <w:br/>
        <w:t xml:space="preserve">Niklas </w:t>
      </w:r>
      <w:proofErr w:type="spellStart"/>
      <w:r>
        <w:t>Ölund</w:t>
      </w:r>
      <w:proofErr w:type="spellEnd"/>
      <w:r>
        <w:t xml:space="preserve"> (Projektledare, Modellering, Utveckling,)</w:t>
      </w:r>
      <w:r>
        <w:br/>
        <w:t>Patrik Khalaf (Analys, modellering och affärssystem)</w:t>
      </w:r>
      <w:r>
        <w:br/>
        <w:t xml:space="preserve">Sebastian </w:t>
      </w:r>
      <w:proofErr w:type="spellStart"/>
      <w:r>
        <w:t>Perscis</w:t>
      </w:r>
      <w:proofErr w:type="spellEnd"/>
      <w:r>
        <w:t xml:space="preserve"> (Analys, modellering, affärssystem och webbdesign)</w:t>
      </w:r>
      <w:r>
        <w:br/>
        <w:t>Jakob Söderberg (Utveckling, Dokumentation)</w:t>
      </w:r>
      <w:r>
        <w:br/>
        <w:t>Patrik Sjögren (Utveckling, Dokumentation)</w:t>
      </w:r>
      <w:r>
        <w:br/>
      </w:r>
      <w:proofErr w:type="spellStart"/>
      <w:r>
        <w:t>Milad</w:t>
      </w:r>
      <w:proofErr w:type="spellEnd"/>
      <w:r>
        <w:t xml:space="preserve"> </w:t>
      </w:r>
      <w:proofErr w:type="spellStart"/>
      <w:r>
        <w:t>Razzaghi</w:t>
      </w:r>
      <w:proofErr w:type="spellEnd"/>
      <w:r>
        <w:t xml:space="preserve"> (Webbdesign, Dokumentation)</w:t>
      </w:r>
    </w:p>
    <w:p w:rsidR="00B157CB" w:rsidRPr="0023446A" w:rsidRDefault="00B157CB" w:rsidP="00B157CB">
      <w:pPr>
        <w:pStyle w:val="Heading2"/>
        <w:rPr>
          <w:b/>
          <w:sz w:val="24"/>
        </w:rPr>
      </w:pPr>
      <w:bookmarkStart w:id="3" w:name="_Toc468529920"/>
      <w:r w:rsidRPr="0023446A">
        <w:rPr>
          <w:b/>
          <w:sz w:val="24"/>
        </w:rPr>
        <w:t xml:space="preserve">1.2 </w:t>
      </w:r>
      <w:r w:rsidR="002139EF" w:rsidRPr="0023446A">
        <w:rPr>
          <w:b/>
          <w:sz w:val="24"/>
        </w:rPr>
        <w:t>Syfte</w:t>
      </w:r>
      <w:bookmarkEnd w:id="3"/>
    </w:p>
    <w:p w:rsidR="003553A8" w:rsidRDefault="00B157CB" w:rsidP="00B157CB">
      <w:r w:rsidRPr="00B157CB">
        <w:t xml:space="preserve">Skidloppet AB har under en längre </w:t>
      </w:r>
      <w:r>
        <w:t xml:space="preserve">tid haft problem med sitt underhåll och sin kommunikation mellan verksamheten och underentreprenörerna som sköter om underhållet på arenan. </w:t>
      </w:r>
      <w:r w:rsidR="003553A8">
        <w:t xml:space="preserve">Ett utav Skidloppets stora problem är att det inte har en bra översikt över sin arena och gör det då svårt att sköta underhållet, dela ut arbetsuppgifter och veta vart felen uppkommer. </w:t>
      </w:r>
    </w:p>
    <w:p w:rsidR="00B157CB" w:rsidRDefault="00B157CB" w:rsidP="00B157CB">
      <w:r>
        <w:t xml:space="preserve">Skidloppet har </w:t>
      </w:r>
      <w:r w:rsidR="00F2600A">
        <w:t>för nä</w:t>
      </w:r>
      <w:r w:rsidR="003553A8">
        <w:t xml:space="preserve">rvarande ett IT-system som </w:t>
      </w:r>
      <w:r w:rsidR="0058581B">
        <w:t>används väldigt lite utav själva företaget och inget alls utav underentreprenörerna</w:t>
      </w:r>
      <w:r w:rsidR="00AD2060">
        <w:t>, kommunikationen mellan parterna eller för marknadsföringen utav arenan. Detta gör så Tomas Karlsson sköter kommunikationen mellan företaget och underentreprenörerna</w:t>
      </w:r>
      <w:r w:rsidR="002139EF">
        <w:t xml:space="preserve"> via telefon, så fort problem sker eller någon slags utav rapportering utav utfört arbete är klart så sker all kommunikation via telefon. Detta medför att det blir en del samtal, svårt att få en bra översikt över arenan, kunna göra uppföljningar utav arbeten och andra analyser.</w:t>
      </w:r>
    </w:p>
    <w:p w:rsidR="00B320DF" w:rsidRPr="0023446A" w:rsidRDefault="00B320DF" w:rsidP="00B320DF">
      <w:pPr>
        <w:pStyle w:val="Heading2"/>
        <w:rPr>
          <w:b/>
          <w:sz w:val="24"/>
        </w:rPr>
      </w:pPr>
      <w:bookmarkStart w:id="4" w:name="_Toc468529921"/>
      <w:r w:rsidRPr="0023446A">
        <w:rPr>
          <w:b/>
          <w:sz w:val="24"/>
        </w:rPr>
        <w:t>1.3 Mål</w:t>
      </w:r>
      <w:bookmarkEnd w:id="4"/>
    </w:p>
    <w:p w:rsidR="002139EF" w:rsidRDefault="005C46AE" w:rsidP="00B157CB">
      <w:r>
        <w:t xml:space="preserve">Målet med denna prototyp är att </w:t>
      </w:r>
      <w:r w:rsidR="000649C4">
        <w:t>få</w:t>
      </w:r>
      <w:r>
        <w:t xml:space="preserve"> fram en</w:t>
      </w:r>
      <w:r w:rsidR="002139EF">
        <w:t xml:space="preserve"> IT-lösning </w:t>
      </w:r>
      <w:r>
        <w:t>som hjälper skidlop</w:t>
      </w:r>
      <w:r w:rsidR="000649C4">
        <w:t>pet AB med ovanstående problem. Skidloppet AB och Slit Ab har efter ett antal möten kommit fram till en kravspecifikation som båda parterna har kommit överens om över ett muntligt avtal.</w:t>
      </w:r>
    </w:p>
    <w:p w:rsidR="00965916" w:rsidRPr="0023446A" w:rsidRDefault="00965916" w:rsidP="00965916">
      <w:pPr>
        <w:pStyle w:val="Heading1"/>
        <w:jc w:val="center"/>
        <w:rPr>
          <w:b/>
        </w:rPr>
      </w:pPr>
      <w:bookmarkStart w:id="5" w:name="_Toc468529922"/>
      <w:r w:rsidRPr="0023446A">
        <w:rPr>
          <w:b/>
        </w:rPr>
        <w:t xml:space="preserve">2.0 </w:t>
      </w:r>
      <w:r w:rsidR="00943F6E">
        <w:rPr>
          <w:b/>
        </w:rPr>
        <w:t>IT-LÖSNING</w:t>
      </w:r>
      <w:bookmarkEnd w:id="5"/>
    </w:p>
    <w:p w:rsidR="007A79EC" w:rsidRPr="0023446A" w:rsidRDefault="00965916" w:rsidP="00531667">
      <w:pPr>
        <w:pStyle w:val="Heading2"/>
        <w:rPr>
          <w:b/>
          <w:sz w:val="24"/>
        </w:rPr>
      </w:pPr>
      <w:bookmarkStart w:id="6" w:name="_Toc468529923"/>
      <w:r w:rsidRPr="0023446A">
        <w:rPr>
          <w:b/>
          <w:sz w:val="24"/>
        </w:rPr>
        <w:t xml:space="preserve">2.1 </w:t>
      </w:r>
      <w:r w:rsidR="00365AB7" w:rsidRPr="0023446A">
        <w:rPr>
          <w:b/>
          <w:sz w:val="24"/>
        </w:rPr>
        <w:t>Övergripande b</w:t>
      </w:r>
      <w:r w:rsidR="007A79EC" w:rsidRPr="0023446A">
        <w:rPr>
          <w:b/>
          <w:sz w:val="24"/>
        </w:rPr>
        <w:t xml:space="preserve">eskrivning utav </w:t>
      </w:r>
      <w:r w:rsidR="00365AB7" w:rsidRPr="0023446A">
        <w:rPr>
          <w:b/>
          <w:sz w:val="24"/>
        </w:rPr>
        <w:t>IT-lösning</w:t>
      </w:r>
      <w:bookmarkEnd w:id="6"/>
    </w:p>
    <w:p w:rsidR="00365AB7" w:rsidRDefault="00531667" w:rsidP="00531667">
      <w:r>
        <w:t xml:space="preserve">Prototypen som framtagits </w:t>
      </w:r>
      <w:r w:rsidR="00365AB7">
        <w:t>utav Slit AB ska kunna hjälpa Skidloppet</w:t>
      </w:r>
      <w:r>
        <w:t xml:space="preserve"> med de</w:t>
      </w:r>
      <w:r w:rsidR="00365AB7">
        <w:t xml:space="preserve">ras största problemområden </w:t>
      </w:r>
      <w:r>
        <w:t xml:space="preserve">som för tillfället är </w:t>
      </w:r>
      <w:r w:rsidR="00365AB7">
        <w:t>att få igång ett underhållssystem, få fram en bra översikt</w:t>
      </w:r>
      <w:r>
        <w:t xml:space="preserve"> över arenan, </w:t>
      </w:r>
      <w:r w:rsidR="00365AB7">
        <w:t xml:space="preserve">en bra </w:t>
      </w:r>
      <w:r>
        <w:t>kommunikation mellan Skidloppet och underentreprenörerna.</w:t>
      </w:r>
      <w:r w:rsidR="00AF6016">
        <w:t xml:space="preserve"> Utöver skidloppets problemområden har prototypen en kund vy på hemsidan med funktioner som kommer kunna underlätta för både kunder och arenan. Funktionerna för kunderna kommer att ge kunderna möjlighet att kommentera arenan och dess sträckor samt </w:t>
      </w:r>
      <w:r w:rsidR="00AF6016">
        <w:lastRenderedPageBreak/>
        <w:t xml:space="preserve">betygsätta. Skidloppet trycker mycket på att </w:t>
      </w:r>
      <w:r w:rsidR="0023446A">
        <w:t>Slit AB har tagit fram prototypen genom att skapa en hemsida åt företaget och genom hemsidan skapat funktionerna för systemet. På hemsidan har en inloggningsfunktion skapats för både arenapersonal och entreprenörer med olika vyer. Arenapersonalens vy (VD och arenachef) kommer att kunna ha tillgång till alla funktioner och all information som berör arenan. Underentreprenörernas vy kommer att vara mer specificerad på deras område</w:t>
      </w:r>
      <w:r w:rsidR="00166C7B">
        <w:t xml:space="preserve"> </w:t>
      </w:r>
      <w:r w:rsidR="0023446A">
        <w:t>som gäller underhållet som utförs och skall utföras och fel som hittats samt uppstår.</w:t>
      </w:r>
      <w:r w:rsidR="00166C7B">
        <w:t xml:space="preserve"> Underentreprenörerna kommer att ha en lista utav sina arbeten som kommer upp genom att arenapersonal skapar en ny arbetsorder och tilldelar en utav underentreprenörerna.</w:t>
      </w:r>
    </w:p>
    <w:p w:rsidR="00F20B1D" w:rsidRDefault="00F20B1D" w:rsidP="00531667">
      <w:r>
        <w:t>I arenapersonalens</w:t>
      </w:r>
      <w:r w:rsidR="00426E94">
        <w:t xml:space="preserve"> (vd och arenachef) vy</w:t>
      </w:r>
      <w:r>
        <w:t xml:space="preserve"> </w:t>
      </w:r>
      <w:r w:rsidR="00426E94">
        <w:t xml:space="preserve">kommer man med en ”arena-logg” få en bra översikt över allt som sker på arenan. De kommer </w:t>
      </w:r>
      <w:r>
        <w:t xml:space="preserve">ha tillgång till all information, de kommer även kunna skapa, hantera och ta bort arbetsorder. De kommer kunna få en överblick över arenan med en karta där de lätt kan se kvalitén på alla delsträckor som kommer göra det enklare att </w:t>
      </w:r>
      <w:r w:rsidR="00426E94">
        <w:t xml:space="preserve">kunna </w:t>
      </w:r>
      <w:r>
        <w:t>följa upp och skicka ut arbeten</w:t>
      </w:r>
      <w:r w:rsidR="00426E94">
        <w:t xml:space="preserve">. De kommer </w:t>
      </w:r>
      <w:r>
        <w:t>kunna få en överblick över alla snökanoner</w:t>
      </w:r>
      <w:r w:rsidR="00426E94">
        <w:t xml:space="preserve"> som är ute på arenan som även kommer kunna visa statusen på dem för att enklare kunna hantera miljö och ekonomi frågan.</w:t>
      </w:r>
    </w:p>
    <w:p w:rsidR="00AF6016" w:rsidRDefault="00100671" w:rsidP="00531667">
      <w:r>
        <w:t>Denna IT-lös</w:t>
      </w:r>
      <w:r w:rsidR="009E73F4">
        <w:t>ning kommer även ha ett fokus på arenans kunder</w:t>
      </w:r>
      <w:r>
        <w:t xml:space="preserve"> </w:t>
      </w:r>
      <w:r w:rsidR="009E73F4">
        <w:t xml:space="preserve">genom ett bra upplägg utav marknadsföring och </w:t>
      </w:r>
      <w:r>
        <w:t xml:space="preserve">att få kundernas röst hörd med hjälp utav en </w:t>
      </w:r>
      <w:r w:rsidR="009E73F4">
        <w:t>betygs</w:t>
      </w:r>
      <w:r>
        <w:t>funktion som ger de möjlighet att kunna betygsätta samt kommentera upplevelsen på arenan</w:t>
      </w:r>
      <w:r w:rsidR="009E73F4">
        <w:t xml:space="preserve"> och spårens kvalité</w:t>
      </w:r>
      <w:r>
        <w:t xml:space="preserve">. Detta kommer i sin tur att underlätta underhållet på arenan och lättare kunna följa upp vad som behöver förbättras när det gäller upplevelsen och arenans kvalité. </w:t>
      </w:r>
    </w:p>
    <w:p w:rsidR="00BA3989" w:rsidRDefault="00BA3989" w:rsidP="00BA3989">
      <w:pPr>
        <w:pStyle w:val="Heading2"/>
        <w:rPr>
          <w:b/>
          <w:sz w:val="24"/>
        </w:rPr>
      </w:pPr>
      <w:bookmarkStart w:id="7" w:name="_Toc468529924"/>
      <w:r w:rsidRPr="00BA3989">
        <w:rPr>
          <w:b/>
          <w:sz w:val="24"/>
        </w:rPr>
        <w:t>2.2 Arenapersonal</w:t>
      </w:r>
      <w:r w:rsidR="00FA4495">
        <w:rPr>
          <w:b/>
          <w:sz w:val="24"/>
        </w:rPr>
        <w:t>s vy</w:t>
      </w:r>
      <w:bookmarkEnd w:id="7"/>
    </w:p>
    <w:p w:rsidR="00FA4495" w:rsidRDefault="00907DC9" w:rsidP="00FA4495">
      <w:r>
        <w:t xml:space="preserve">För arenapersonalen har fokus framförallt legat på arenachefen Tomas då det är han som sköter det mesta inom </w:t>
      </w:r>
      <w:r w:rsidR="00D95FD1">
        <w:t xml:space="preserve">underhållsbiten. </w:t>
      </w:r>
      <w:r w:rsidR="006267A8">
        <w:t>Arenachefen</w:t>
      </w:r>
      <w:r w:rsidR="00D95FD1">
        <w:t xml:space="preserve"> kommer med inloggningsfunktionen kunna logga in och få upp sin egen vy som kommer kunna hantera:</w:t>
      </w:r>
    </w:p>
    <w:p w:rsidR="008653EB" w:rsidRDefault="00D95FD1" w:rsidP="008653EB">
      <w:pPr>
        <w:pStyle w:val="ListParagraph"/>
        <w:numPr>
          <w:ilvl w:val="0"/>
          <w:numId w:val="8"/>
        </w:numPr>
      </w:pPr>
      <w:r w:rsidRPr="008653EB">
        <w:rPr>
          <w:b/>
        </w:rPr>
        <w:t>Arbetsorderna:</w:t>
      </w:r>
      <w:r w:rsidR="008653EB" w:rsidRPr="008653EB">
        <w:rPr>
          <w:b/>
        </w:rPr>
        <w:t xml:space="preserve"> </w:t>
      </w:r>
      <w:r w:rsidR="008653EB">
        <w:t>Arenachef kommer att ha tillgång till att kunna skapa arbetsorder när arenan behöver underhållas. När arbetsordern ska skapas behöver arenachefen välja prioritet på arbetet, sätta kategorityp på vad arbetet handlar om samt ge en kommentar om arbetet.</w:t>
      </w:r>
      <w:r w:rsidR="008653EB" w:rsidRPr="008653EB">
        <w:t xml:space="preserve"> </w:t>
      </w:r>
      <w:r w:rsidR="008653EB">
        <w:t>Det kommer även vara möjligt att under tiden arbetsordern ligger ute kunna ta bort den, hantera den som t.ex. ändra prioritet eller tilldela den till en annan underentreprenör.</w:t>
      </w:r>
    </w:p>
    <w:p w:rsidR="003D1E1A" w:rsidRDefault="003D1E1A" w:rsidP="003D1E1A">
      <w:pPr>
        <w:pStyle w:val="ListParagraph"/>
      </w:pPr>
    </w:p>
    <w:p w:rsidR="003D1E1A" w:rsidRPr="003D1E1A" w:rsidRDefault="003D1E1A" w:rsidP="003D1E1A">
      <w:pPr>
        <w:pStyle w:val="ListParagraph"/>
      </w:pPr>
      <w:r>
        <w:t>När det gäller prioritet</w:t>
      </w:r>
      <w:r w:rsidR="002C3AA8">
        <w:t>en på arbetsorderna</w:t>
      </w:r>
      <w:r>
        <w:t xml:space="preserve"> så har </w:t>
      </w:r>
      <w:r w:rsidR="002C3AA8">
        <w:t xml:space="preserve">så har vi satt fyra stycken prioritetsnivåer som kommer kunna underlätta vad man behöver fokusera på och prioritera. Nivåerna är </w:t>
      </w:r>
      <w:proofErr w:type="spellStart"/>
      <w:r w:rsidR="002C3AA8">
        <w:t>low</w:t>
      </w:r>
      <w:proofErr w:type="spellEnd"/>
      <w:r w:rsidR="002C3AA8">
        <w:t xml:space="preserve">, medium, </w:t>
      </w:r>
      <w:proofErr w:type="spellStart"/>
      <w:r w:rsidR="002C3AA8">
        <w:t>high</w:t>
      </w:r>
      <w:proofErr w:type="spellEnd"/>
      <w:r w:rsidR="002C3AA8">
        <w:t xml:space="preserve"> och akut som säger precis som tidigare nämnts vilket arbete som behöver fokuseras</w:t>
      </w:r>
      <w:r w:rsidR="001E3E81">
        <w:t xml:space="preserve"> på. När det gäller de akuta arbetsorderna så har vi satt så att ingen underentreprenör tilldelas arbetsordern utan att den skickas ut till alla genom en SMS-funktion som man sedan kommer kunna gå in och acceptera. Denna akuta arbetsorder kommer komma upp som en ”pop-</w:t>
      </w:r>
      <w:proofErr w:type="spellStart"/>
      <w:r w:rsidR="001E3E81">
        <w:t>up</w:t>
      </w:r>
      <w:proofErr w:type="spellEnd"/>
      <w:r w:rsidR="001E3E81">
        <w:t>” på arenachefens vy men så fort en underentreprenör accepterar denna så kommer den försvinna från hans vy som då berättar att den akuta arbetsordern har accepteras och hanteras.</w:t>
      </w:r>
    </w:p>
    <w:p w:rsidR="008653EB" w:rsidRDefault="008653EB" w:rsidP="008653EB">
      <w:pPr>
        <w:ind w:left="720"/>
      </w:pPr>
      <w:r>
        <w:lastRenderedPageBreak/>
        <w:t>För att lätt kunna följa upp arbetsorderna kommer de avslutade sparas i databasen för att lätt kunna tittat tillbaka på gamla arbeten som uppstått för att hantera liknande arbeten.</w:t>
      </w:r>
    </w:p>
    <w:p w:rsidR="003D1E1A" w:rsidRDefault="003D1E1A" w:rsidP="008653EB">
      <w:pPr>
        <w:ind w:left="720"/>
      </w:pPr>
      <w:r>
        <w:t>Som nämns tidigare vill vi underlätta arbetet för arenachefen som sköter allt med arbetsorderna och kommunikationen med underentreprenörerna. För att u</w:t>
      </w:r>
      <w:r w:rsidR="001E3E81">
        <w:t xml:space="preserve">nderlätta arbetet för </w:t>
      </w:r>
      <w:r>
        <w:t xml:space="preserve">arenachefen har en logg skapats som kommer visas i </w:t>
      </w:r>
      <w:r w:rsidR="001E3E81">
        <w:t>översikt</w:t>
      </w:r>
      <w:r>
        <w:t xml:space="preserve"> där man kommer kunna se vilka arbeten som är utdelade och kunna </w:t>
      </w:r>
      <w:r w:rsidR="001E3E81">
        <w:t>hantera dem på ett snabbt sätt.</w:t>
      </w:r>
    </w:p>
    <w:p w:rsidR="00774F61" w:rsidRDefault="00D95FD1" w:rsidP="000030BF">
      <w:pPr>
        <w:pStyle w:val="ListParagraph"/>
        <w:numPr>
          <w:ilvl w:val="0"/>
          <w:numId w:val="8"/>
        </w:numPr>
      </w:pPr>
      <w:r w:rsidRPr="00EE3280">
        <w:rPr>
          <w:b/>
        </w:rPr>
        <w:t>Hantera kundkommentarer:</w:t>
      </w:r>
      <w:r w:rsidR="001E3E81" w:rsidRPr="00EE3280">
        <w:rPr>
          <w:b/>
        </w:rPr>
        <w:t xml:space="preserve"> </w:t>
      </w:r>
      <w:r w:rsidR="001E3E81">
        <w:t>Eftersom kunderna kommer ha möjligheterna att kunna kommentera arenan samt bety</w:t>
      </w:r>
      <w:r w:rsidR="00EE3280">
        <w:t>gsätta kan det komma in mycket irre</w:t>
      </w:r>
      <w:r w:rsidR="001E3E81">
        <w:t xml:space="preserve">levanta kommentarer som arenachefen samt vd:n kommer kunna hantera genom att ta bort. </w:t>
      </w:r>
    </w:p>
    <w:p w:rsidR="00EE3280" w:rsidRDefault="00493E5C" w:rsidP="000030BF">
      <w:pPr>
        <w:pStyle w:val="ListParagraph"/>
        <w:numPr>
          <w:ilvl w:val="0"/>
          <w:numId w:val="8"/>
        </w:numPr>
      </w:pPr>
      <w:r>
        <w:rPr>
          <w:b/>
        </w:rPr>
        <w:t xml:space="preserve">Snökanoner: </w:t>
      </w:r>
      <w:r>
        <w:t>När arenachefen klickar in sig</w:t>
      </w:r>
      <w:r w:rsidR="00947CC7">
        <w:t xml:space="preserve"> på fliken snökanoner kommer den</w:t>
      </w:r>
      <w:r>
        <w:t xml:space="preserve"> få en översikt över alla snökanoner ute på arenan och kunna se statusen</w:t>
      </w:r>
      <w:r w:rsidR="00947CC7">
        <w:t xml:space="preserve"> på dem ifall de är igång eller avstängda</w:t>
      </w:r>
      <w:r>
        <w:t>. De kommer även kunna lägga till nya snökanoner och hantera befintliga snökanoner.</w:t>
      </w:r>
    </w:p>
    <w:p w:rsidR="00493E5C" w:rsidRDefault="00493E5C" w:rsidP="00493E5C">
      <w:pPr>
        <w:pStyle w:val="Heading2"/>
        <w:rPr>
          <w:b/>
          <w:sz w:val="24"/>
        </w:rPr>
      </w:pPr>
      <w:bookmarkStart w:id="8" w:name="_Toc468529925"/>
      <w:r w:rsidRPr="00493E5C">
        <w:rPr>
          <w:b/>
          <w:sz w:val="24"/>
        </w:rPr>
        <w:t>2.3 Underentreprenörernas vy</w:t>
      </w:r>
      <w:bookmarkEnd w:id="8"/>
    </w:p>
    <w:p w:rsidR="00BA3989" w:rsidRDefault="006267A8" w:rsidP="00BA3989">
      <w:r>
        <w:t xml:space="preserve">Även underentreprenörerna kommer att ha tillgång till att kunna logga in sig på hemsidan för att kunna komma in i sin egen sida på systemet. </w:t>
      </w:r>
      <w:r w:rsidR="00947CC7">
        <w:t xml:space="preserve">För underentreprenörerna har vi lagt ett fokus på att försöka hjälpa de med </w:t>
      </w:r>
      <w:r>
        <w:t>deras arbetsuppgifter och kunna rapportera in färdiga arbeten som lätt kommer kunna följas upp och hitta i efterhand för liknande fel. Det underentreprenörerna kommer att ha tillgång till på sin vy är:</w:t>
      </w:r>
    </w:p>
    <w:p w:rsidR="00BA3989" w:rsidRDefault="00EA195B" w:rsidP="000030BF">
      <w:pPr>
        <w:pStyle w:val="ListParagraph"/>
        <w:numPr>
          <w:ilvl w:val="0"/>
          <w:numId w:val="8"/>
        </w:numPr>
      </w:pPr>
      <w:r w:rsidRPr="00EA195B">
        <w:rPr>
          <w:b/>
        </w:rPr>
        <w:t xml:space="preserve">Rapportera: </w:t>
      </w:r>
      <w:r>
        <w:t>Underentreprenörerna ska efter sitt dagliga underhåll</w:t>
      </w:r>
      <w:r w:rsidR="00940A60">
        <w:t xml:space="preserve"> eller utfört arbete som skapats efter arbetsorder kunna utföra</w:t>
      </w:r>
      <w:r>
        <w:t xml:space="preserve"> en rapport på vad </w:t>
      </w:r>
      <w:r w:rsidR="00940A60">
        <w:t>de har gjort, betygsätta kvalitén på spåren de underhållet samt kunna lämna en kommentar. Detta ser vi som en viktig funktion då man enklare kommer kunna följa upp arbeten och veta vart det behöver underhållas mer eller mindre.</w:t>
      </w:r>
    </w:p>
    <w:p w:rsidR="00940A60" w:rsidRDefault="00940A60" w:rsidP="000030BF">
      <w:pPr>
        <w:pStyle w:val="ListParagraph"/>
        <w:numPr>
          <w:ilvl w:val="0"/>
          <w:numId w:val="8"/>
        </w:numPr>
      </w:pPr>
      <w:r>
        <w:rPr>
          <w:b/>
        </w:rPr>
        <w:t>Lista över arbetsorderna:</w:t>
      </w:r>
      <w:r>
        <w:t xml:space="preserve"> De kommer ha möjlighet att kunna klicka in sig på fliken arbetsorderna för att kunna få upp och se vilka arbeten som de har blivit tilldelade utöver sitt dagliga underhåll.</w:t>
      </w:r>
    </w:p>
    <w:p w:rsidR="00EC7933" w:rsidRDefault="00EC7933" w:rsidP="00EC7933">
      <w:pPr>
        <w:pStyle w:val="ListParagraph"/>
        <w:numPr>
          <w:ilvl w:val="0"/>
          <w:numId w:val="8"/>
        </w:numPr>
      </w:pPr>
      <w:r w:rsidRPr="00EC7933">
        <w:rPr>
          <w:b/>
        </w:rPr>
        <w:t>Felanmälan:</w:t>
      </w:r>
      <w:r>
        <w:t xml:space="preserve"> För att underlätta för både arenapersonal och entreprenörerna har vi skapat en funktion vid namn felanmälan. Denna funktion skall användas för att ”rapportera” fel man har hittat ute på arenan. När en underentreprenör exempelvis är ute och håller på med sitt dagliga underhåll och hittar andra fel då skriver han in det i felanmälan som skickas till arenachefen som i sin tur kan skapa en arbetsorder på detta. Denna funktion kan även arenapersonal använda sig utav men är riktad mot underentreprenörerna.  </w:t>
      </w:r>
      <w:r>
        <w:br/>
        <w:t>Dessa felanmälningar kommer även arkiveras så att man kan följa upp dessa om de behövs för exempelvis framtida problem som har varit liknande.</w:t>
      </w:r>
    </w:p>
    <w:p w:rsidR="00EC7933" w:rsidRDefault="00EC7933" w:rsidP="00EC7933">
      <w:pPr>
        <w:pStyle w:val="Heading2"/>
        <w:rPr>
          <w:b/>
          <w:sz w:val="24"/>
        </w:rPr>
      </w:pPr>
      <w:bookmarkStart w:id="9" w:name="_Toc468529926"/>
      <w:r w:rsidRPr="00EC7933">
        <w:rPr>
          <w:b/>
          <w:sz w:val="24"/>
        </w:rPr>
        <w:t>2.4 Kundernas vy</w:t>
      </w:r>
      <w:bookmarkEnd w:id="9"/>
    </w:p>
    <w:p w:rsidR="00EC7933" w:rsidRDefault="001F6CAE" w:rsidP="00EC7933">
      <w:r>
        <w:t xml:space="preserve">Då IT-lösningen är mer </w:t>
      </w:r>
      <w:r w:rsidR="002C7BE3">
        <w:t xml:space="preserve">riktad </w:t>
      </w:r>
      <w:r w:rsidR="007D1291">
        <w:t xml:space="preserve">mot uppdraget som är att fokusera på arenans översikt och underhåll har vi </w:t>
      </w:r>
      <w:r w:rsidR="002C7BE3">
        <w:t xml:space="preserve">tittat på vad egentligen kunderna kan tillföra i detta. Skidloppet trycker </w:t>
      </w:r>
      <w:r w:rsidR="002C7BE3">
        <w:lastRenderedPageBreak/>
        <w:t xml:space="preserve">mycket på att </w:t>
      </w:r>
      <w:r w:rsidR="00537BB1">
        <w:t xml:space="preserve">kundernas röster är och att det är viktigt att de blir hörda för både underhåll och marknadsföringen. </w:t>
      </w:r>
    </w:p>
    <w:p w:rsidR="00537BB1" w:rsidRDefault="00537BB1" w:rsidP="000030BF">
      <w:pPr>
        <w:pStyle w:val="ListParagraph"/>
        <w:numPr>
          <w:ilvl w:val="0"/>
          <w:numId w:val="8"/>
        </w:numPr>
        <w:rPr>
          <w:b/>
        </w:rPr>
      </w:pPr>
      <w:r w:rsidRPr="000856A1">
        <w:rPr>
          <w:b/>
        </w:rPr>
        <w:t>Kundkommentar</w:t>
      </w:r>
      <w:r w:rsidR="004D07A0" w:rsidRPr="000856A1">
        <w:rPr>
          <w:b/>
        </w:rPr>
        <w:t xml:space="preserve"> och betygsättning:</w:t>
      </w:r>
      <w:r w:rsidR="004D07A0">
        <w:t xml:space="preserve"> </w:t>
      </w:r>
      <w:r w:rsidR="000856A1">
        <w:t xml:space="preserve">Kunderna kommer </w:t>
      </w:r>
      <w:r w:rsidR="00CA5A3D">
        <w:t>ha möjligheten att kunna betygsätta upplevelsen på arenan</w:t>
      </w:r>
      <w:r w:rsidR="000856A1">
        <w:t xml:space="preserve"> och delsträckorna</w:t>
      </w:r>
      <w:r w:rsidR="00CA5A3D">
        <w:t xml:space="preserve"> </w:t>
      </w:r>
      <w:r w:rsidR="000856A1">
        <w:t>de har åkt samt ge en kommentar</w:t>
      </w:r>
      <w:r w:rsidR="00CA5A3D">
        <w:t>.</w:t>
      </w:r>
      <w:r w:rsidR="000856A1">
        <w:br/>
      </w:r>
      <w:r w:rsidRPr="000856A1">
        <w:rPr>
          <w:b/>
        </w:rPr>
        <w:t xml:space="preserve">Felmeddelande: </w:t>
      </w:r>
      <w:r w:rsidR="00A267F4">
        <w:t xml:space="preserve">Kunderna kommer kunna skicka in felmeddelanden till arenapersonalen </w:t>
      </w:r>
      <w:r w:rsidR="00394A85">
        <w:t>på exempelvis: förbättringsförslag, områden som behöver underhållas eller specifika problem som finns ute på arenan.</w:t>
      </w:r>
      <w:r w:rsidR="00943F6E">
        <w:t xml:space="preserve"> </w:t>
      </w:r>
    </w:p>
    <w:p w:rsidR="000856A1" w:rsidRPr="00943F6E" w:rsidRDefault="000856A1" w:rsidP="000030BF">
      <w:pPr>
        <w:pStyle w:val="ListParagraph"/>
        <w:numPr>
          <w:ilvl w:val="0"/>
          <w:numId w:val="8"/>
        </w:numPr>
        <w:rPr>
          <w:b/>
        </w:rPr>
      </w:pPr>
      <w:r w:rsidRPr="00A267F4">
        <w:rPr>
          <w:b/>
        </w:rPr>
        <w:t xml:space="preserve">Karta över arenan: </w:t>
      </w:r>
      <w:r>
        <w:t>När kunderna besöker he</w:t>
      </w:r>
      <w:r w:rsidR="00A267F4">
        <w:t>msidan kommer de att kunna</w:t>
      </w:r>
      <w:r>
        <w:t xml:space="preserve"> se en karta över hela arenan</w:t>
      </w:r>
      <w:r w:rsidR="00A267F4">
        <w:t xml:space="preserve"> där de kommer kunna klicka på en delsträcka de vill ha information om eller hålla muspekaren över delsträckan för att få ut information.</w:t>
      </w:r>
      <w:r w:rsidR="00A267F4">
        <w:br/>
        <w:t>Informationen som kommer visas är rapporten som underentreprenören har lagt på senast gjorda underhåll på delsträckan som kunden vill ha information om.</w:t>
      </w:r>
    </w:p>
    <w:p w:rsidR="00943F6E" w:rsidRPr="00943F6E" w:rsidRDefault="00943F6E" w:rsidP="00943F6E">
      <w:pPr>
        <w:rPr>
          <w:b/>
        </w:rPr>
      </w:pPr>
    </w:p>
    <w:p w:rsidR="000856A1" w:rsidRPr="00067CE7" w:rsidRDefault="00943F6E" w:rsidP="00067CE7">
      <w:pPr>
        <w:pStyle w:val="Heading1"/>
        <w:jc w:val="center"/>
        <w:rPr>
          <w:b/>
        </w:rPr>
      </w:pPr>
      <w:bookmarkStart w:id="10" w:name="_Toc468529927"/>
      <w:r w:rsidRPr="00067CE7">
        <w:rPr>
          <w:b/>
        </w:rPr>
        <w:t>3.0 OPENBRAVO</w:t>
      </w:r>
      <w:bookmarkEnd w:id="10"/>
    </w:p>
    <w:p w:rsidR="003C619C" w:rsidRPr="003C619C" w:rsidRDefault="003C619C" w:rsidP="003C619C"/>
    <w:p w:rsidR="00CE3674" w:rsidRDefault="00A871FD" w:rsidP="00F57A5B">
      <w:r>
        <w:t xml:space="preserve">Openbravo är ett professionellt affärssystem med rötter ifrån Spanien som används runt om i världen utav stora organisationer. Detta är ett väldigt praktiskt affärssystem som kan hjälpa företag med det mesta inom handel, lager och lagerhantering, analyser etc. </w:t>
      </w:r>
      <w:r>
        <w:rPr>
          <w:b/>
        </w:rPr>
        <w:br/>
      </w:r>
    </w:p>
    <w:p w:rsidR="003355E5" w:rsidRDefault="003355E5" w:rsidP="003355E5">
      <w:pPr>
        <w:pStyle w:val="Heading2"/>
        <w:rPr>
          <w:b/>
          <w:sz w:val="24"/>
        </w:rPr>
      </w:pPr>
      <w:bookmarkStart w:id="11" w:name="_Toc468529928"/>
      <w:r>
        <w:rPr>
          <w:b/>
          <w:sz w:val="24"/>
        </w:rPr>
        <w:t>3.1 Lösningsförslag</w:t>
      </w:r>
      <w:bookmarkEnd w:id="11"/>
    </w:p>
    <w:p w:rsidR="00067CE7" w:rsidRDefault="00067CE7" w:rsidP="00067CE7">
      <w:r>
        <w:t xml:space="preserve">Vi har tittat mycket på Skidloppet AB:s visioner och mål där de säger att de vill bli en av Sveriges marknadsledande aktörer inom upplevelsebaserad idrott, få en bättre ekonomi och utgöra en så liten miljöpåverkan som möjligt. Under kundmöten har vi noggrant försökt ställa frågor för att kunna få svar på hur vi kan använda oss utav affärssystemet för att hjälpa de med deras mål och har kommit fram till </w:t>
      </w:r>
      <w:r w:rsidR="007E30F1">
        <w:t>att rikta in oss mot lagerhantering utav konstsnö, ”produkterna” dvs.: underhållet utav underentreprenörerna, snökanonerna och arbetsorderna. Vår tanke med detta är även att underlätta för underentreprenörerna och arenans arbete då man lätt kommer kunna få upp analyser över våra lösningar och kunna förbättra dessa områden i framtiden.</w:t>
      </w:r>
    </w:p>
    <w:p w:rsidR="0094552B" w:rsidRDefault="0094552B" w:rsidP="00067CE7">
      <w:r>
        <w:t>Dessa förslag som visas är bara några utav många som kan användas för Skidloppet AB, Openbravo erbjuder många olika typer utav funktioner som skulle kunna gynna företaget i framtiden.</w:t>
      </w:r>
    </w:p>
    <w:p w:rsidR="004A3FC3" w:rsidRDefault="00CB36B6" w:rsidP="001241F2">
      <w:pPr>
        <w:pStyle w:val="Heading3"/>
        <w:rPr>
          <w:rStyle w:val="Heading2Char"/>
          <w:b/>
          <w:sz w:val="24"/>
        </w:rPr>
      </w:pPr>
      <w:bookmarkStart w:id="12" w:name="_Toc468529929"/>
      <w:r w:rsidRPr="005A31FA">
        <w:rPr>
          <w:rStyle w:val="Heading2Char"/>
          <w:b/>
          <w:sz w:val="24"/>
        </w:rPr>
        <w:t>3.2</w:t>
      </w:r>
      <w:r w:rsidR="007E30F1" w:rsidRPr="005A31FA">
        <w:rPr>
          <w:rStyle w:val="Heading2Char"/>
          <w:b/>
          <w:sz w:val="24"/>
        </w:rPr>
        <w:t xml:space="preserve"> Produkter</w:t>
      </w:r>
      <w:r w:rsidR="00FF7745" w:rsidRPr="005A31FA">
        <w:rPr>
          <w:rStyle w:val="Heading2Char"/>
          <w:b/>
          <w:sz w:val="24"/>
        </w:rPr>
        <w:t xml:space="preserve"> och lager</w:t>
      </w:r>
      <w:bookmarkEnd w:id="12"/>
    </w:p>
    <w:p w:rsidR="00FF7745" w:rsidRDefault="005A31FA" w:rsidP="004A3FC3">
      <w:r>
        <w:rPr>
          <w:b/>
          <w:sz w:val="18"/>
        </w:rPr>
        <w:br/>
      </w:r>
      <w:r w:rsidR="00FF7745">
        <w:t xml:space="preserve">Vi började med att skapa produktkategorier för tjänsterna, snökanonerna, spåren etc. och i dessa produktkategorier började vi sedan lägga in produkterna i tillhörande produktkategorier. </w:t>
      </w:r>
    </w:p>
    <w:p w:rsidR="007E30F1" w:rsidRDefault="00881C43" w:rsidP="004A3FC3">
      <w:r>
        <w:lastRenderedPageBreak/>
        <w:t>Arenachefen kommer kunna beställa tjänster genom Openbravo som är inlagda som produkter med olika priser. De vanliga tjänsterna som är underhåll från prioritetsgraden låg, medel och hög ligger på ett pris medan den akuta som skiljer sig från den andra har en högre priskategori. Detta kommer förenkla kommunikation mellan arenachef och underentreprenör samt göra det enklare att hantera fakturor då Openbravo kommer k</w:t>
      </w:r>
      <w:r w:rsidR="00FF7745">
        <w:t>unna visa vad som har beställts genom att analysfunktionen ”</w:t>
      </w:r>
      <w:proofErr w:type="spellStart"/>
      <w:r w:rsidR="00FF7745">
        <w:t>purchase</w:t>
      </w:r>
      <w:proofErr w:type="spellEnd"/>
      <w:r w:rsidR="00FF7745">
        <w:t xml:space="preserve"> order </w:t>
      </w:r>
      <w:proofErr w:type="spellStart"/>
      <w:r w:rsidR="00FF7745">
        <w:t>report</w:t>
      </w:r>
      <w:proofErr w:type="spellEnd"/>
      <w:r w:rsidR="00FF7745">
        <w:t>”. Då skidloppet betalar ut fakturorna månadsvis kan man ställa in och se vad man har beställt för tjänster under en månad och lägga till det ytterliga på det ”dagliga” underhållet som utförs och inräknat redan.</w:t>
      </w:r>
    </w:p>
    <w:p w:rsidR="00FF7745" w:rsidRDefault="00FF7745" w:rsidP="004A3FC3"/>
    <w:p w:rsidR="007E35FB" w:rsidRDefault="00FD3AAF" w:rsidP="004A3FC3">
      <w:r>
        <w:rPr>
          <w:noProof/>
          <w:lang w:eastAsia="sv-SE"/>
        </w:rPr>
        <w:drawing>
          <wp:anchor distT="0" distB="0" distL="114300" distR="114300" simplePos="0" relativeHeight="251677696" behindDoc="0" locked="0" layoutInCell="1" allowOverlap="1">
            <wp:simplePos x="0" y="0"/>
            <wp:positionH relativeFrom="margin">
              <wp:align>left</wp:align>
            </wp:positionH>
            <wp:positionV relativeFrom="paragraph">
              <wp:posOffset>1143000</wp:posOffset>
            </wp:positionV>
            <wp:extent cx="5590540" cy="22479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9054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35FB">
        <w:t>I denna lösning skapar vi ett lager för arenan med 20 lager</w:t>
      </w:r>
      <w:r>
        <w:t>-</w:t>
      </w:r>
      <w:r w:rsidR="007E35FB">
        <w:t>platser som representerar alla delsträckor samt två lager platser för garage till snökanonerna.</w:t>
      </w:r>
      <w:r>
        <w:t xml:space="preserve"> På detta sätt kan vi använda lager-platserna för lagring utav konstsnö. När man då förflyttar konstsnö från en delsträcka till en annan fyller man i det i Openbravo och kan lätt ha koll på vart konstsnö flyttas och kunna analysera och få rapporter på vart det behövs mest snö samt vart det går åt minst etc.</w:t>
      </w:r>
    </w:p>
    <w:p w:rsidR="00C06498" w:rsidRDefault="00517ACC" w:rsidP="003355E5">
      <w:r>
        <w:t xml:space="preserve"> </w:t>
      </w:r>
    </w:p>
    <w:p w:rsidR="003355E5" w:rsidRDefault="00C06498" w:rsidP="003355E5">
      <w:r w:rsidRPr="004A3FC3">
        <w:drawing>
          <wp:anchor distT="0" distB="0" distL="114300" distR="114300" simplePos="0" relativeHeight="251676672" behindDoc="0" locked="0" layoutInCell="1" allowOverlap="1">
            <wp:simplePos x="0" y="0"/>
            <wp:positionH relativeFrom="margin">
              <wp:align>left</wp:align>
            </wp:positionH>
            <wp:positionV relativeFrom="paragraph">
              <wp:posOffset>1685290</wp:posOffset>
            </wp:positionV>
            <wp:extent cx="5305425" cy="1993265"/>
            <wp:effectExtent l="0" t="0" r="9525"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5425" cy="199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517ACC" w:rsidRPr="004A3FC3">
        <w:t>För</w:t>
      </w:r>
      <w:r w:rsidR="00FF7745" w:rsidRPr="004A3FC3">
        <w:t xml:space="preserve"> snökanonerna</w:t>
      </w:r>
      <w:r w:rsidR="00517ACC" w:rsidRPr="004A3FC3">
        <w:t xml:space="preserve"> </w:t>
      </w:r>
      <w:r w:rsidR="0094552B" w:rsidRPr="004A3FC3">
        <w:t xml:space="preserve">har </w:t>
      </w:r>
      <w:r w:rsidR="00FF7745" w:rsidRPr="004A3FC3">
        <w:t xml:space="preserve">vi lagt in de tio fasta </w:t>
      </w:r>
      <w:r w:rsidR="00517ACC" w:rsidRPr="004A3FC3">
        <w:t>snökanonerna och</w:t>
      </w:r>
      <w:r w:rsidR="00FF7745" w:rsidRPr="004A3FC3">
        <w:t xml:space="preserve"> de tjugo flyttbara</w:t>
      </w:r>
      <w:r w:rsidR="00517ACC" w:rsidRPr="004A3FC3">
        <w:t xml:space="preserve"> som produkter i olika kategorier.</w:t>
      </w:r>
      <w:r w:rsidR="00FF7745" w:rsidRPr="004A3FC3">
        <w:t xml:space="preserve"> </w:t>
      </w:r>
      <w:r w:rsidR="0094552B" w:rsidRPr="004A3FC3">
        <w:t>Tanken med att sätta de som produkter är för att kunna lagra de i lager-platserna (delsträckorna) för att kunna visa hur de förflyttas runt om i arenan.</w:t>
      </w:r>
      <w:r w:rsidR="0094552B">
        <w:t xml:space="preserve"> </w:t>
      </w:r>
      <w:r w:rsidR="0094552B">
        <w:lastRenderedPageBreak/>
        <w:t xml:space="preserve">När arenachefen gör en arbetsorder och vill beställa en snökanon från en delsträcka till en annan så kommer han kunna gå in på ett enkelt sätt och förflytta en produkt (snökanon) från en delsträcka till en annan och detta kommer man kunna visa genom ”Products </w:t>
      </w:r>
      <w:proofErr w:type="spellStart"/>
      <w:r w:rsidR="0094552B">
        <w:t>Movement</w:t>
      </w:r>
      <w:proofErr w:type="spellEnd"/>
      <w:r w:rsidR="0094552B">
        <w:t xml:space="preserve"> </w:t>
      </w:r>
      <w:proofErr w:type="spellStart"/>
      <w:r w:rsidR="0094552B">
        <w:t>Report</w:t>
      </w:r>
      <w:proofErr w:type="spellEnd"/>
      <w:r w:rsidR="0094552B">
        <w:t xml:space="preserve">”. Med denna rapport och andra analysfunktioner som Openbravo erbjuder kommer skidloppet kunna och </w:t>
      </w:r>
      <w:r w:rsidR="00FF7745">
        <w:t xml:space="preserve">se vart snökanonerna används mest och minst </w:t>
      </w:r>
      <w:r w:rsidR="00871E4E">
        <w:t>ute på arenan samt kunna minska utgifter och</w:t>
      </w:r>
      <w:r w:rsidR="00FF7745">
        <w:t xml:space="preserve"> förbättra sin miljöpåverkan.</w:t>
      </w:r>
      <w:r w:rsidR="00125621">
        <w:t xml:space="preserve"> </w:t>
      </w:r>
    </w:p>
    <w:p w:rsidR="00C06498" w:rsidRPr="00C06498" w:rsidRDefault="00C06498">
      <w:r>
        <w:rPr>
          <w:b/>
          <w:noProof/>
          <w:sz w:val="24"/>
          <w:lang w:eastAsia="sv-SE"/>
        </w:rPr>
        <w:drawing>
          <wp:anchor distT="0" distB="0" distL="114300" distR="114300" simplePos="0" relativeHeight="251678720" behindDoc="0" locked="0" layoutInCell="1" allowOverlap="1">
            <wp:simplePos x="0" y="0"/>
            <wp:positionH relativeFrom="column">
              <wp:posOffset>0</wp:posOffset>
            </wp:positionH>
            <wp:positionV relativeFrom="paragraph">
              <wp:posOffset>-6718300</wp:posOffset>
            </wp:positionV>
            <wp:extent cx="4286250" cy="1862507"/>
            <wp:effectExtent l="0" t="0" r="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86250" cy="186250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6498" w:rsidRDefault="00C06498" w:rsidP="003355E5">
      <w:pPr>
        <w:pStyle w:val="Heading2"/>
        <w:rPr>
          <w:b/>
          <w:sz w:val="24"/>
        </w:rPr>
      </w:pPr>
    </w:p>
    <w:p w:rsidR="004A3FC3" w:rsidRDefault="004A3FC3" w:rsidP="004A3FC3">
      <w:pPr>
        <w:pStyle w:val="Heading3"/>
      </w:pPr>
      <w:bookmarkStart w:id="13" w:name="_Toc468529930"/>
      <w:r w:rsidRPr="004A3FC3">
        <w:rPr>
          <w:rStyle w:val="Heading2Char"/>
          <w:b/>
        </w:rPr>
        <w:t>3.3</w:t>
      </w:r>
      <w:r w:rsidR="003355E5" w:rsidRPr="004A3FC3">
        <w:rPr>
          <w:rStyle w:val="Heading2Char"/>
          <w:b/>
        </w:rPr>
        <w:t xml:space="preserve"> Openbravo Setup</w:t>
      </w:r>
      <w:bookmarkEnd w:id="13"/>
      <w:r w:rsidR="007E35FB" w:rsidRPr="004A3FC3">
        <w:t xml:space="preserve"> </w:t>
      </w:r>
    </w:p>
    <w:p w:rsidR="004A3FC3" w:rsidRPr="004A3FC3" w:rsidRDefault="004A3FC3" w:rsidP="004A3FC3">
      <w:pPr>
        <w:pStyle w:val="Heading2"/>
        <w:rPr>
          <w:b/>
          <w:sz w:val="20"/>
        </w:rPr>
      </w:pPr>
      <w:r w:rsidRPr="004A3FC3">
        <w:br/>
      </w:r>
      <w:bookmarkStart w:id="14" w:name="_Toc468529931"/>
      <w:r w:rsidRPr="004A3FC3">
        <w:rPr>
          <w:b/>
          <w:sz w:val="20"/>
        </w:rPr>
        <w:t xml:space="preserve">3.1.3 </w:t>
      </w:r>
      <w:r w:rsidR="00741B81" w:rsidRPr="004A3FC3">
        <w:rPr>
          <w:b/>
          <w:sz w:val="20"/>
        </w:rPr>
        <w:t>Business setup diagram</w:t>
      </w:r>
      <w:bookmarkEnd w:id="14"/>
      <w:r w:rsidR="00741B81" w:rsidRPr="004A3FC3">
        <w:rPr>
          <w:b/>
          <w:sz w:val="14"/>
        </w:rPr>
        <w:t xml:space="preserve"> </w:t>
      </w:r>
    </w:p>
    <w:p w:rsidR="00F57A5B" w:rsidRDefault="004A3FC3" w:rsidP="004A3FC3">
      <w:r>
        <w:rPr>
          <w:rFonts w:ascii="Arial" w:hAnsi="Arial" w:cs="Arial"/>
          <w:noProof/>
          <w:color w:val="000000"/>
          <w:sz w:val="22"/>
          <w:szCs w:val="22"/>
          <w:lang w:eastAsia="sv-SE"/>
        </w:rPr>
        <w:drawing>
          <wp:anchor distT="0" distB="0" distL="114300" distR="114300" simplePos="0" relativeHeight="251684864" behindDoc="0" locked="0" layoutInCell="1" allowOverlap="1" wp14:anchorId="3E2D4AE5" wp14:editId="6A9F19B1">
            <wp:simplePos x="0" y="0"/>
            <wp:positionH relativeFrom="margin">
              <wp:align>left</wp:align>
            </wp:positionH>
            <wp:positionV relativeFrom="paragraph">
              <wp:posOffset>244116</wp:posOffset>
            </wp:positionV>
            <wp:extent cx="5088255" cy="3378200"/>
            <wp:effectExtent l="0" t="0" r="0" b="0"/>
            <wp:wrapTopAndBottom/>
            <wp:docPr id="2" name="Picture 2" descr="https://lh3.googleusercontent.com/4LAAKZb5otwyKIz5nwNvggPs-2UCOPWJ9ddKiwqdS7vQVbd0ALxq7WfIEh1IjvBNs4n7tcfXW4152usMJXMSs0Ww-4ikyP8uQ1lH6Daf6E-8t2BpWIjb57BiyNFjUOGF4277Zh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4LAAKZb5otwyKIz5nwNvggPs-2UCOPWJ9ddKiwqdS7vQVbd0ALxq7WfIEh1IjvBNs4n7tcfXW4152usMJXMSs0Ww-4ikyP8uQ1lH6Daf6E-8t2BpWIjb57BiyNFjUOGF4277ZhD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8255" cy="337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1B81" w:rsidRPr="004A3FC3">
        <w:t>Vi följde denna typ utav installation och implementation utav data i Openbravo.</w:t>
      </w:r>
    </w:p>
    <w:p w:rsidR="004A3FC3" w:rsidRPr="004A3FC3" w:rsidRDefault="004A3FC3" w:rsidP="004A3FC3"/>
    <w:p w:rsidR="004A3FC3" w:rsidRDefault="004A3FC3" w:rsidP="004A3FC3">
      <w:pPr>
        <w:rPr>
          <w:b/>
        </w:rPr>
      </w:pPr>
    </w:p>
    <w:p w:rsidR="004A3FC3" w:rsidRDefault="004A3FC3" w:rsidP="004A3FC3">
      <w:pPr>
        <w:rPr>
          <w:b/>
        </w:rPr>
      </w:pPr>
    </w:p>
    <w:p w:rsidR="00AF6016" w:rsidRPr="004A3FC3" w:rsidRDefault="004A3FC3" w:rsidP="004A3FC3">
      <w:pPr>
        <w:rPr>
          <w:b/>
        </w:rPr>
      </w:pPr>
      <w:bookmarkStart w:id="15" w:name="_Toc468529932"/>
      <w:r w:rsidRPr="004A3FC3">
        <w:rPr>
          <w:rStyle w:val="Heading3Char"/>
          <w:b/>
          <w:sz w:val="22"/>
        </w:rPr>
        <w:t>3.1.4 Klient</w:t>
      </w:r>
      <w:bookmarkEnd w:id="15"/>
      <w:r>
        <w:rPr>
          <w:b/>
        </w:rPr>
        <w:br/>
      </w:r>
      <w:r w:rsidR="000030BF">
        <w:t xml:space="preserve">Vi började med att skapa en klient vid namn Skidloppet </w:t>
      </w:r>
      <w:r w:rsidR="007E30F1">
        <w:t>Group.</w:t>
      </w:r>
      <w:r w:rsidR="003355E5">
        <w:t xml:space="preserve"> När vi skapar klienten så fyller vi i informatio</w:t>
      </w:r>
      <w:r w:rsidR="007E30F1">
        <w:t>n om klienten som är relevant. Klienten kommer vara den som är över alla organisationer och gör det möjligt att kunna skapa organisationer under sig. Det kommer kunna göra det möjligt att kunna flytta sig runt om i organisationer men i vårt förslag håller vi oss till en organisation.</w:t>
      </w:r>
    </w:p>
    <w:p w:rsidR="003355E5" w:rsidRPr="003355E5" w:rsidRDefault="004A3FC3" w:rsidP="004A3FC3">
      <w:pPr>
        <w:rPr>
          <w:b/>
        </w:rPr>
      </w:pPr>
      <w:bookmarkStart w:id="16" w:name="_Toc468529933"/>
      <w:r w:rsidRPr="004A3FC3">
        <w:rPr>
          <w:rStyle w:val="Heading3Char"/>
          <w:b/>
          <w:sz w:val="22"/>
        </w:rPr>
        <w:t>3.1.5 Organisation</w:t>
      </w:r>
      <w:bookmarkEnd w:id="16"/>
      <w:r>
        <w:rPr>
          <w:b/>
        </w:rPr>
        <w:br/>
      </w:r>
      <w:r w:rsidR="003355E5">
        <w:t>När en klient har skapats så är det i klienten vi skapar organisationer. I denna lösning skapar vi en organisation på skidloppet Group (klienten) som får namnet Skidloppet AB som står för företaget. Vi fyller i information den information som är relevant att använda för det lösningsförslag vi har.</w:t>
      </w:r>
    </w:p>
    <w:p w:rsidR="003355E5" w:rsidRDefault="003355E5" w:rsidP="004A3FC3"/>
    <w:p w:rsidR="003355E5" w:rsidRPr="003355E5" w:rsidRDefault="003355E5" w:rsidP="004A3FC3">
      <w:pPr>
        <w:rPr>
          <w:b/>
        </w:rPr>
      </w:pPr>
      <w:r>
        <w:t xml:space="preserve"> </w:t>
      </w:r>
    </w:p>
    <w:p w:rsidR="0061028F" w:rsidRDefault="00C9660A" w:rsidP="004A3FC3">
      <w:r>
        <w:rPr>
          <w:noProof/>
          <w:lang w:eastAsia="sv-SE"/>
        </w:rPr>
        <w:drawing>
          <wp:anchor distT="0" distB="0" distL="114300" distR="114300" simplePos="0" relativeHeight="251680768" behindDoc="0" locked="0" layoutInCell="1" allowOverlap="1">
            <wp:simplePos x="0" y="0"/>
            <wp:positionH relativeFrom="column">
              <wp:posOffset>419100</wp:posOffset>
            </wp:positionH>
            <wp:positionV relativeFrom="paragraph">
              <wp:posOffset>459740</wp:posOffset>
            </wp:positionV>
            <wp:extent cx="5480050" cy="250825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0050" cy="2508250"/>
                    </a:xfrm>
                    <a:prstGeom prst="rect">
                      <a:avLst/>
                    </a:prstGeom>
                    <a:noFill/>
                    <a:ln>
                      <a:noFill/>
                    </a:ln>
                  </pic:spPr>
                </pic:pic>
              </a:graphicData>
            </a:graphic>
          </wp:anchor>
        </w:drawing>
      </w:r>
      <w:r w:rsidR="003355E5">
        <w:t xml:space="preserve">När vi har skapat en organisation kan vi börja arbeta i organisationen och börja </w:t>
      </w:r>
      <w:r w:rsidR="003355E5">
        <w:br/>
        <w:t>implementera lager, produ</w:t>
      </w:r>
      <w:r w:rsidR="00C06498">
        <w:t>kter, lägga till priser/prislistor.</w:t>
      </w:r>
    </w:p>
    <w:p w:rsidR="00AB418C" w:rsidRDefault="00AB418C" w:rsidP="004A3FC3"/>
    <w:p w:rsidR="00AB418C" w:rsidRPr="004A3FC3" w:rsidRDefault="004A3FC3" w:rsidP="004A3FC3">
      <w:bookmarkStart w:id="17" w:name="_Toc468529934"/>
      <w:r w:rsidRPr="004A3FC3">
        <w:rPr>
          <w:rStyle w:val="Heading3Char"/>
          <w:b/>
          <w:sz w:val="20"/>
        </w:rPr>
        <w:t xml:space="preserve">3.1.6 </w:t>
      </w:r>
      <w:r w:rsidR="00AB418C" w:rsidRPr="004A3FC3">
        <w:rPr>
          <w:rStyle w:val="Heading3Char"/>
          <w:b/>
          <w:sz w:val="20"/>
        </w:rPr>
        <w:t xml:space="preserve">Produktkategori och </w:t>
      </w:r>
      <w:r w:rsidRPr="004A3FC3">
        <w:rPr>
          <w:rStyle w:val="Heading3Char"/>
          <w:b/>
          <w:sz w:val="20"/>
        </w:rPr>
        <w:t>produkter</w:t>
      </w:r>
      <w:bookmarkEnd w:id="17"/>
      <w:r>
        <w:rPr>
          <w:b/>
        </w:rPr>
        <w:br/>
      </w:r>
      <w:r w:rsidRPr="004A3FC3">
        <w:t>Som</w:t>
      </w:r>
      <w:r w:rsidR="00AB418C" w:rsidRPr="004A3FC3">
        <w:t xml:space="preserve"> tidigare nämn skapade vi olika produktkategorier för våra produkter för att kunna särskilja produkterna och vad vi vill få ut utav våra lösning. </w:t>
      </w:r>
      <w:r w:rsidR="00ED3CD2" w:rsidRPr="004A3FC3">
        <w:t>Alla produkter som räknas som tjänster sätter vi som ”service” då det är en tjänst vi köper med ett timpris plus moms. Snökanonerna sätter vi som ”</w:t>
      </w:r>
      <w:proofErr w:type="spellStart"/>
      <w:r w:rsidR="00ED3CD2" w:rsidRPr="004A3FC3">
        <w:t>unit</w:t>
      </w:r>
      <w:proofErr w:type="spellEnd"/>
      <w:r w:rsidR="00ED3CD2" w:rsidRPr="004A3FC3">
        <w:t>” då produkten är en ”sak” vi vill ”köpa/</w:t>
      </w:r>
      <w:r w:rsidR="00C92A7F" w:rsidRPr="004A3FC3">
        <w:t>beställa”,</w:t>
      </w:r>
      <w:r w:rsidR="00ED3CD2" w:rsidRPr="004A3FC3">
        <w:t xml:space="preserve"> eftersom vi bara kommer använda denna typ utav produkt internt för att kunna se hur de flyttas och används runtom i arenan så sätte</w:t>
      </w:r>
      <w:r w:rsidR="00C92A7F" w:rsidRPr="004A3FC3">
        <w:t>r vi inget pris på snökanonerna.</w:t>
      </w:r>
    </w:p>
    <w:p w:rsidR="00C9660A" w:rsidRDefault="00C9660A" w:rsidP="004A3FC3"/>
    <w:p w:rsidR="00C9660A" w:rsidRDefault="004A3FC3" w:rsidP="004A3FC3">
      <w:bookmarkStart w:id="18" w:name="_Toc468529935"/>
      <w:r w:rsidRPr="004A3FC3">
        <w:rPr>
          <w:rStyle w:val="Heading3Char"/>
          <w:b/>
          <w:sz w:val="20"/>
        </w:rPr>
        <w:lastRenderedPageBreak/>
        <w:t>3.1.7 Användare och roller</w:t>
      </w:r>
      <w:bookmarkEnd w:id="18"/>
      <w:r>
        <w:rPr>
          <w:b/>
        </w:rPr>
        <w:br/>
      </w:r>
      <w:r w:rsidR="00184C07">
        <w:t>Vi skapar olika användare för de olika rol</w:t>
      </w:r>
      <w:r w:rsidR="00C9660A">
        <w:t>lerna i företaget med egen</w:t>
      </w:r>
      <w:r w:rsidR="00184C07">
        <w:t xml:space="preserve"> inloggning samt lösenord som kan bytas efterhand. De olika användarna är skapade för Vd:n och arenachefen med olika </w:t>
      </w:r>
      <w:r w:rsidR="00C9660A">
        <w:t>tillgångar till systemet beroendes på vad de ska ha tillgång till. Informationssäkerhet är en viktig del och Openbravo erbjuder olika möjligheter där man kan styra hur och vad som ska visas för vem i företaget. I framtiden kan skidloppet lägga till egna användare och styra vad de ska ha för roller i systemet och vad de ska få tillgång till.</w:t>
      </w:r>
    </w:p>
    <w:p w:rsidR="00C9660A" w:rsidRDefault="00C9660A" w:rsidP="004A3FC3">
      <w:pPr>
        <w:rPr>
          <w:b/>
        </w:rPr>
      </w:pPr>
    </w:p>
    <w:p w:rsidR="00C9660A" w:rsidRPr="00C9660A" w:rsidRDefault="004A3FC3" w:rsidP="004A3FC3">
      <w:bookmarkStart w:id="19" w:name="_Toc468529936"/>
      <w:r>
        <w:rPr>
          <w:rStyle w:val="Heading3Char"/>
          <w:b/>
          <w:sz w:val="20"/>
        </w:rPr>
        <w:t>3.1.7</w:t>
      </w:r>
      <w:r w:rsidRPr="004A3FC3">
        <w:rPr>
          <w:rStyle w:val="Heading3Char"/>
          <w:b/>
          <w:sz w:val="20"/>
        </w:rPr>
        <w:t xml:space="preserve"> De olika användarna</w:t>
      </w:r>
      <w:bookmarkEnd w:id="19"/>
      <w:r w:rsidR="00C9660A">
        <w:br/>
        <w:t>- användarnamn: groupadming</w:t>
      </w:r>
      <w:r w:rsidR="00C9660A">
        <w:tab/>
        <w:t>pass: openbravo (tillgång till klienten Skidloppet Group)</w:t>
      </w:r>
      <w:r w:rsidR="00C9660A">
        <w:br/>
        <w:t>- användarnamn: Openbravo</w:t>
      </w:r>
      <w:r w:rsidR="00C9660A">
        <w:tab/>
      </w:r>
      <w:r w:rsidR="00C9660A">
        <w:tab/>
        <w:t>pass: openbravo (Tillgång till alla klienter)</w:t>
      </w:r>
      <w:r w:rsidR="00C9660A">
        <w:br/>
        <w:t>- användarnamn: System</w:t>
      </w:r>
      <w:r w:rsidR="00C9660A">
        <w:tab/>
      </w:r>
      <w:r w:rsidR="00C9660A">
        <w:tab/>
        <w:t>pass: openbravo (Tillgång till hela systemet)</w:t>
      </w:r>
      <w:r w:rsidR="00C9660A">
        <w:br/>
        <w:t>- användarnamn: Tomas</w:t>
      </w:r>
      <w:r w:rsidR="00C9660A">
        <w:tab/>
      </w:r>
      <w:r w:rsidR="00C9660A">
        <w:tab/>
        <w:t>pass: openbravo (Tillgång till organisationen Skidloppet AB)</w:t>
      </w:r>
    </w:p>
    <w:p w:rsidR="0061028F" w:rsidRPr="00C9660A" w:rsidRDefault="00C9660A" w:rsidP="004A3FC3">
      <w:pPr>
        <w:rPr>
          <w:b/>
        </w:rPr>
      </w:pPr>
      <w:r>
        <w:rPr>
          <w:noProof/>
          <w:lang w:eastAsia="sv-SE"/>
        </w:rPr>
        <w:drawing>
          <wp:anchor distT="0" distB="0" distL="114300" distR="114300" simplePos="0" relativeHeight="251679744" behindDoc="0" locked="0" layoutInCell="1" allowOverlap="1">
            <wp:simplePos x="0" y="0"/>
            <wp:positionH relativeFrom="margin">
              <wp:align>left</wp:align>
            </wp:positionH>
            <wp:positionV relativeFrom="paragraph">
              <wp:posOffset>203835</wp:posOffset>
            </wp:positionV>
            <wp:extent cx="6099000" cy="2126615"/>
            <wp:effectExtent l="0" t="0" r="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99000" cy="2126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028F" w:rsidRPr="0061028F" w:rsidRDefault="0061028F" w:rsidP="004A3FC3"/>
    <w:p w:rsidR="00365AB7" w:rsidRPr="000B4AC5" w:rsidRDefault="000B4AC5" w:rsidP="004A3FC3">
      <w:pPr>
        <w:rPr>
          <w:rFonts w:asciiTheme="majorHAnsi" w:hAnsiTheme="majorHAnsi"/>
          <w:sz w:val="18"/>
        </w:rPr>
      </w:pPr>
      <w:r w:rsidRPr="004A3FC3">
        <w:rPr>
          <w:rStyle w:val="Heading3Char"/>
          <w:b/>
          <w:sz w:val="20"/>
        </w:rPr>
        <w:drawing>
          <wp:anchor distT="0" distB="0" distL="114300" distR="114300" simplePos="0" relativeHeight="251681792" behindDoc="0" locked="0" layoutInCell="1" allowOverlap="1">
            <wp:simplePos x="0" y="0"/>
            <wp:positionH relativeFrom="margin">
              <wp:align>left</wp:align>
            </wp:positionH>
            <wp:positionV relativeFrom="paragraph">
              <wp:posOffset>1203325</wp:posOffset>
            </wp:positionV>
            <wp:extent cx="5645150" cy="9715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5150" cy="9715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0" w:name="_Toc468529937"/>
      <w:r w:rsidR="004A3FC3" w:rsidRPr="004A3FC3">
        <w:rPr>
          <w:rStyle w:val="Heading3Char"/>
          <w:b/>
          <w:sz w:val="20"/>
        </w:rPr>
        <w:t xml:space="preserve">3.1.8 </w:t>
      </w:r>
      <w:proofErr w:type="spellStart"/>
      <w:r w:rsidR="00C9660A" w:rsidRPr="004A3FC3">
        <w:rPr>
          <w:rStyle w:val="Heading3Char"/>
          <w:b/>
          <w:sz w:val="20"/>
        </w:rPr>
        <w:t>Ware</w:t>
      </w:r>
      <w:r w:rsidR="004A3FC3" w:rsidRPr="004A3FC3">
        <w:rPr>
          <w:rStyle w:val="Heading3Char"/>
          <w:b/>
          <w:sz w:val="20"/>
        </w:rPr>
        <w:t>house</w:t>
      </w:r>
      <w:proofErr w:type="spellEnd"/>
      <w:r w:rsidR="004A3FC3" w:rsidRPr="004A3FC3">
        <w:rPr>
          <w:rStyle w:val="Heading3Char"/>
          <w:b/>
          <w:sz w:val="20"/>
        </w:rPr>
        <w:t xml:space="preserve"> och </w:t>
      </w:r>
      <w:proofErr w:type="spellStart"/>
      <w:r w:rsidR="004A3FC3" w:rsidRPr="004A3FC3">
        <w:rPr>
          <w:rStyle w:val="Heading3Char"/>
          <w:b/>
          <w:sz w:val="20"/>
        </w:rPr>
        <w:t>storagebin</w:t>
      </w:r>
      <w:bookmarkEnd w:id="20"/>
      <w:proofErr w:type="spellEnd"/>
      <w:r w:rsidR="004A3FC3">
        <w:rPr>
          <w:b/>
        </w:rPr>
        <w:br/>
      </w:r>
      <w:r>
        <w:rPr>
          <w:b/>
        </w:rPr>
        <w:t xml:space="preserve"> </w:t>
      </w:r>
      <w:proofErr w:type="spellStart"/>
      <w:r w:rsidRPr="000B4AC5">
        <w:rPr>
          <w:rFonts w:asciiTheme="majorHAnsi" w:hAnsiTheme="majorHAnsi" w:cs="Arial"/>
          <w:color w:val="000000"/>
          <w:szCs w:val="22"/>
        </w:rPr>
        <w:t>Warehouse</w:t>
      </w:r>
      <w:proofErr w:type="spellEnd"/>
      <w:r w:rsidRPr="000B4AC5">
        <w:rPr>
          <w:rFonts w:asciiTheme="majorHAnsi" w:hAnsiTheme="majorHAnsi" w:cs="Arial"/>
          <w:color w:val="000000"/>
          <w:szCs w:val="22"/>
        </w:rPr>
        <w:t>” representerar den fysiska platsen för organisationens lager</w:t>
      </w:r>
      <w:r w:rsidRPr="000B4AC5">
        <w:rPr>
          <w:rFonts w:asciiTheme="majorHAnsi" w:hAnsiTheme="majorHAnsi" w:cs="Arial"/>
          <w:color w:val="000000"/>
          <w:szCs w:val="22"/>
        </w:rPr>
        <w:t xml:space="preserve"> som är döpt till arenan</w:t>
      </w:r>
      <w:r w:rsidRPr="000B4AC5">
        <w:rPr>
          <w:rFonts w:asciiTheme="majorHAnsi" w:hAnsiTheme="majorHAnsi" w:cs="Arial"/>
          <w:color w:val="000000"/>
          <w:szCs w:val="22"/>
        </w:rPr>
        <w:t xml:space="preserve">. Ett </w:t>
      </w:r>
      <w:proofErr w:type="spellStart"/>
      <w:r w:rsidRPr="000B4AC5">
        <w:rPr>
          <w:rFonts w:asciiTheme="majorHAnsi" w:hAnsiTheme="majorHAnsi" w:cs="Arial"/>
          <w:color w:val="000000"/>
          <w:szCs w:val="22"/>
        </w:rPr>
        <w:t>warehouse</w:t>
      </w:r>
      <w:proofErr w:type="spellEnd"/>
      <w:r w:rsidRPr="000B4AC5">
        <w:rPr>
          <w:rFonts w:asciiTheme="majorHAnsi" w:hAnsiTheme="majorHAnsi" w:cs="Arial"/>
          <w:color w:val="000000"/>
          <w:szCs w:val="22"/>
        </w:rPr>
        <w:t xml:space="preserve"> har “</w:t>
      </w:r>
      <w:proofErr w:type="spellStart"/>
      <w:r w:rsidRPr="000B4AC5">
        <w:rPr>
          <w:rFonts w:asciiTheme="majorHAnsi" w:hAnsiTheme="majorHAnsi" w:cs="Arial"/>
          <w:color w:val="000000"/>
          <w:szCs w:val="22"/>
        </w:rPr>
        <w:t>storage</w:t>
      </w:r>
      <w:proofErr w:type="spellEnd"/>
      <w:r w:rsidRPr="000B4AC5">
        <w:rPr>
          <w:rFonts w:asciiTheme="majorHAnsi" w:hAnsiTheme="majorHAnsi" w:cs="Arial"/>
          <w:color w:val="000000"/>
          <w:szCs w:val="22"/>
        </w:rPr>
        <w:t xml:space="preserve"> </w:t>
      </w:r>
      <w:r w:rsidRPr="000B4AC5">
        <w:rPr>
          <w:rFonts w:asciiTheme="majorHAnsi" w:hAnsiTheme="majorHAnsi" w:cs="Arial"/>
          <w:color w:val="000000"/>
          <w:szCs w:val="22"/>
        </w:rPr>
        <w:t>bins”</w:t>
      </w:r>
      <w:r>
        <w:rPr>
          <w:rFonts w:asciiTheme="majorHAnsi" w:hAnsiTheme="majorHAnsi" w:cs="Arial"/>
          <w:color w:val="000000"/>
          <w:szCs w:val="22"/>
        </w:rPr>
        <w:t xml:space="preserve"> </w:t>
      </w:r>
      <w:r w:rsidRPr="000B4AC5">
        <w:rPr>
          <w:rFonts w:asciiTheme="majorHAnsi" w:hAnsiTheme="majorHAnsi" w:cs="Arial"/>
          <w:color w:val="000000"/>
          <w:szCs w:val="22"/>
        </w:rPr>
        <w:t>för</w:t>
      </w:r>
      <w:r w:rsidRPr="000B4AC5">
        <w:rPr>
          <w:rFonts w:asciiTheme="majorHAnsi" w:hAnsiTheme="majorHAnsi" w:cs="Arial"/>
          <w:color w:val="000000"/>
          <w:szCs w:val="22"/>
        </w:rPr>
        <w:t xml:space="preserve"> att lättare kunna sortera produkter i lagret</w:t>
      </w:r>
      <w:r>
        <w:rPr>
          <w:rFonts w:asciiTheme="majorHAnsi" w:hAnsiTheme="majorHAnsi"/>
          <w:b/>
          <w:sz w:val="18"/>
        </w:rPr>
        <w:t xml:space="preserve">. </w:t>
      </w:r>
      <w:r>
        <w:rPr>
          <w:rFonts w:asciiTheme="majorHAnsi" w:hAnsiTheme="majorHAnsi"/>
        </w:rPr>
        <w:t>Som tidigare i lösningsförslag har vi satt så alla arenans delsträckor är ”</w:t>
      </w:r>
      <w:proofErr w:type="spellStart"/>
      <w:r>
        <w:rPr>
          <w:rFonts w:asciiTheme="majorHAnsi" w:hAnsiTheme="majorHAnsi"/>
        </w:rPr>
        <w:t>warehousets</w:t>
      </w:r>
      <w:proofErr w:type="spellEnd"/>
      <w:r>
        <w:rPr>
          <w:rFonts w:asciiTheme="majorHAnsi" w:hAnsiTheme="majorHAnsi"/>
        </w:rPr>
        <w:t>” ”</w:t>
      </w:r>
      <w:proofErr w:type="spellStart"/>
      <w:r>
        <w:rPr>
          <w:rFonts w:asciiTheme="majorHAnsi" w:hAnsiTheme="majorHAnsi"/>
        </w:rPr>
        <w:t>storage</w:t>
      </w:r>
      <w:proofErr w:type="spellEnd"/>
      <w:r>
        <w:rPr>
          <w:rFonts w:asciiTheme="majorHAnsi" w:hAnsiTheme="majorHAnsi"/>
        </w:rPr>
        <w:t xml:space="preserve"> bins”. Man kan lagra produkterna i olika hyll-platser i X,Y och Z led, detta gör det enkelt att kunna ha koll på vart alla produkter ligger och hitta dem snabbt. </w:t>
      </w:r>
      <w:r>
        <w:rPr>
          <w:rFonts w:asciiTheme="majorHAnsi" w:hAnsiTheme="majorHAnsi"/>
        </w:rPr>
        <w:br/>
      </w:r>
      <w:r>
        <w:rPr>
          <w:rFonts w:asciiTheme="majorHAnsi" w:hAnsiTheme="majorHAnsi"/>
        </w:rPr>
        <w:br/>
      </w:r>
    </w:p>
    <w:p w:rsidR="00F57A5B" w:rsidRPr="00F57A5B" w:rsidRDefault="00F57A5B" w:rsidP="004A3FC3">
      <w:pPr>
        <w:rPr>
          <w:rFonts w:asciiTheme="majorHAnsi" w:hAnsiTheme="majorHAnsi"/>
        </w:rPr>
      </w:pPr>
      <w:r w:rsidRPr="004A3FC3">
        <w:rPr>
          <w:rStyle w:val="Heading3Char"/>
          <w:b/>
          <w:sz w:val="20"/>
        </w:rPr>
        <w:lastRenderedPageBreak/>
        <w:drawing>
          <wp:anchor distT="0" distB="0" distL="114300" distR="114300" simplePos="0" relativeHeight="251682816" behindDoc="0" locked="0" layoutInCell="1" allowOverlap="1">
            <wp:simplePos x="0" y="0"/>
            <wp:positionH relativeFrom="margin">
              <wp:align>right</wp:align>
            </wp:positionH>
            <wp:positionV relativeFrom="paragraph">
              <wp:posOffset>825500</wp:posOffset>
            </wp:positionV>
            <wp:extent cx="5480050" cy="2451100"/>
            <wp:effectExtent l="0" t="0" r="635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0050" cy="24511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1" w:name="_Toc468529938"/>
      <w:r w:rsidR="004A3FC3" w:rsidRPr="004A3FC3">
        <w:rPr>
          <w:rStyle w:val="Heading3Char"/>
          <w:b/>
          <w:sz w:val="20"/>
        </w:rPr>
        <w:t>3.1.9 Business Partner</w:t>
      </w:r>
      <w:bookmarkEnd w:id="21"/>
      <w:r w:rsidR="004A3FC3">
        <w:rPr>
          <w:rFonts w:asciiTheme="majorHAnsi" w:hAnsiTheme="majorHAnsi"/>
          <w:b/>
          <w:noProof/>
          <w:lang w:eastAsia="sv-SE"/>
        </w:rPr>
        <w:br/>
      </w:r>
      <w:r w:rsidR="000B4AC5" w:rsidRPr="000B4AC5">
        <w:rPr>
          <w:rFonts w:asciiTheme="majorHAnsi" w:hAnsiTheme="majorHAnsi" w:cs="Arial"/>
          <w:color w:val="000000"/>
        </w:rPr>
        <w:t xml:space="preserve">Varje kund och/eller leverantör till organisationen skapas som en “Business partner”. Varje kund och/eller leverantör tilldelas samtidigt en kategori (“Business partner </w:t>
      </w:r>
      <w:proofErr w:type="spellStart"/>
      <w:r w:rsidR="000B4AC5" w:rsidRPr="000B4AC5">
        <w:rPr>
          <w:rFonts w:asciiTheme="majorHAnsi" w:hAnsiTheme="majorHAnsi" w:cs="Arial"/>
          <w:color w:val="000000"/>
        </w:rPr>
        <w:t>category</w:t>
      </w:r>
      <w:proofErr w:type="spellEnd"/>
      <w:r w:rsidR="000B4AC5" w:rsidRPr="000B4AC5">
        <w:rPr>
          <w:rFonts w:asciiTheme="majorHAnsi" w:hAnsiTheme="majorHAnsi" w:cs="Arial"/>
          <w:color w:val="000000"/>
        </w:rPr>
        <w:t xml:space="preserve">”) som ska ha skapats sedan tidigare. I denna </w:t>
      </w:r>
      <w:r w:rsidR="000B4AC5" w:rsidRPr="000B4AC5">
        <w:rPr>
          <w:rFonts w:asciiTheme="majorHAnsi" w:hAnsiTheme="majorHAnsi" w:cs="Arial"/>
          <w:color w:val="000000"/>
        </w:rPr>
        <w:t>tab.</w:t>
      </w:r>
      <w:r w:rsidR="000B4AC5" w:rsidRPr="000B4AC5">
        <w:rPr>
          <w:rFonts w:asciiTheme="majorHAnsi" w:hAnsiTheme="majorHAnsi" w:cs="Arial"/>
          <w:color w:val="000000"/>
        </w:rPr>
        <w:t xml:space="preserve"> går det t.ex. att välja vilken va</w:t>
      </w:r>
      <w:r w:rsidR="000B4AC5">
        <w:rPr>
          <w:rFonts w:asciiTheme="majorHAnsi" w:hAnsiTheme="majorHAnsi" w:cs="Arial"/>
          <w:color w:val="000000"/>
        </w:rPr>
        <w:t>luta kunden använder och hur personen</w:t>
      </w:r>
      <w:r w:rsidR="000B4AC5" w:rsidRPr="000B4AC5">
        <w:rPr>
          <w:rFonts w:asciiTheme="majorHAnsi" w:hAnsiTheme="majorHAnsi" w:cs="Arial"/>
          <w:color w:val="000000"/>
        </w:rPr>
        <w:t xml:space="preserve"> betalar.</w:t>
      </w:r>
    </w:p>
    <w:p w:rsidR="00C92A7F" w:rsidRDefault="00F57A5B" w:rsidP="004A3FC3">
      <w:pPr>
        <w:rPr>
          <w:rFonts w:asciiTheme="majorHAnsi" w:hAnsiTheme="majorHAnsi" w:cs="Arial"/>
          <w:color w:val="000000"/>
        </w:rPr>
      </w:pPr>
      <w:r>
        <w:rPr>
          <w:rFonts w:asciiTheme="majorHAnsi" w:hAnsiTheme="majorHAnsi" w:cs="Arial"/>
          <w:color w:val="000000"/>
        </w:rPr>
        <w:br/>
        <w:t>I vår lösning så sätter vi alla underentreprenörer som businesspartners under kategorin entreprenörer i organisationen. Sedan sätter vi de som leverantörer åt organisationen och fyller i betalningsalternativ och metod. Man kommer då på ett enklare sätt kunna hålla koll på från vem man beställer tjänster, vad som ska faktureras och hur mycket de arbetar.</w:t>
      </w:r>
      <w:r w:rsidRPr="00F57A5B">
        <w:rPr>
          <w:rFonts w:asciiTheme="majorHAnsi" w:hAnsiTheme="majorHAnsi" w:cs="Arial"/>
          <w:color w:val="000000"/>
        </w:rPr>
        <w:br/>
      </w:r>
    </w:p>
    <w:p w:rsidR="00C92A7F" w:rsidRDefault="00C92A7F" w:rsidP="004A3FC3">
      <w:pPr>
        <w:rPr>
          <w:rFonts w:asciiTheme="majorHAnsi" w:hAnsiTheme="majorHAnsi" w:cs="Arial"/>
          <w:color w:val="000000"/>
        </w:rPr>
      </w:pPr>
    </w:p>
    <w:p w:rsidR="007A79EC" w:rsidRPr="00F57A5B" w:rsidRDefault="00CB36B6" w:rsidP="004A3FC3">
      <w:pPr>
        <w:rPr>
          <w:rFonts w:asciiTheme="majorHAnsi" w:hAnsiTheme="majorHAnsi"/>
        </w:rPr>
      </w:pPr>
      <w:r>
        <w:rPr>
          <w:rFonts w:asciiTheme="majorHAnsi" w:hAnsiTheme="majorHAnsi" w:cs="Arial"/>
          <w:noProof/>
          <w:color w:val="000000"/>
          <w:lang w:eastAsia="sv-SE"/>
        </w:rPr>
        <w:lastRenderedPageBreak/>
        <w:drawing>
          <wp:inline distT="0" distB="0" distL="0" distR="0">
            <wp:extent cx="5480050" cy="31242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0050" cy="3124200"/>
                    </a:xfrm>
                    <a:prstGeom prst="rect">
                      <a:avLst/>
                    </a:prstGeom>
                    <a:noFill/>
                    <a:ln>
                      <a:noFill/>
                    </a:ln>
                  </pic:spPr>
                </pic:pic>
              </a:graphicData>
            </a:graphic>
          </wp:inline>
        </w:drawing>
      </w:r>
      <w:r w:rsidR="00F57A5B" w:rsidRPr="00F57A5B">
        <w:rPr>
          <w:rFonts w:asciiTheme="majorHAnsi" w:hAnsiTheme="majorHAnsi" w:cs="Arial"/>
          <w:color w:val="000000"/>
        </w:rPr>
        <w:br/>
      </w:r>
    </w:p>
    <w:p w:rsidR="007A79EC" w:rsidRPr="007A79EC" w:rsidRDefault="007A79EC" w:rsidP="007A79EC"/>
    <w:p w:rsidR="00965916" w:rsidRPr="00965916" w:rsidRDefault="00965916" w:rsidP="00965916"/>
    <w:p w:rsidR="00965916" w:rsidRPr="00965916" w:rsidRDefault="00965916" w:rsidP="00965916"/>
    <w:p w:rsidR="00965916" w:rsidRPr="00965916" w:rsidRDefault="00965916" w:rsidP="00965916">
      <w:pPr>
        <w:pStyle w:val="Heading2"/>
      </w:pPr>
    </w:p>
    <w:p w:rsidR="000649C4" w:rsidRPr="000649C4" w:rsidRDefault="000649C4" w:rsidP="000649C4"/>
    <w:p w:rsidR="00B157CB" w:rsidRPr="00B157CB" w:rsidRDefault="00B157CB" w:rsidP="00B157CB"/>
    <w:p w:rsidR="00B157CB" w:rsidRPr="00B157CB" w:rsidRDefault="00B157CB" w:rsidP="00B157CB"/>
    <w:sectPr w:rsidR="00B157CB" w:rsidRPr="00B157CB" w:rsidSect="0023446A">
      <w:footerReference w:type="first" r:id="rId23"/>
      <w:pgSz w:w="12240" w:h="15840"/>
      <w:pgMar w:top="1440" w:right="1800" w:bottom="1440" w:left="1800" w:header="720"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369" w:rsidRDefault="00061369">
      <w:pPr>
        <w:spacing w:after="0" w:line="240" w:lineRule="auto"/>
      </w:pPr>
      <w:r>
        <w:separator/>
      </w:r>
    </w:p>
  </w:endnote>
  <w:endnote w:type="continuationSeparator" w:id="0">
    <w:p w:rsidR="00061369" w:rsidRDefault="00061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498" w:rsidRDefault="00C06498">
    <w:pPr>
      <w:pStyle w:val="Footer"/>
    </w:pP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9061"/>
      <w:docPartObj>
        <w:docPartGallery w:val="Page Numbers (Bottom of Page)"/>
        <w:docPartUnique/>
      </w:docPartObj>
    </w:sdtPr>
    <w:sdtEndPr>
      <w:rPr>
        <w:noProof/>
      </w:rPr>
    </w:sdtEndPr>
    <w:sdtContent>
      <w:p w:rsidR="00C06498" w:rsidRDefault="00C06498">
        <w:pPr>
          <w:pStyle w:val="Footer"/>
          <w:jc w:val="right"/>
        </w:pPr>
        <w:r>
          <w:fldChar w:fldCharType="begin"/>
        </w:r>
        <w:r>
          <w:instrText xml:space="preserve"> PAGE   \* MERGEFORMAT </w:instrText>
        </w:r>
        <w:r>
          <w:fldChar w:fldCharType="separate"/>
        </w:r>
        <w:r w:rsidR="004A3FC3">
          <w:rPr>
            <w:noProof/>
          </w:rPr>
          <w:t>0</w:t>
        </w:r>
        <w:r>
          <w:rPr>
            <w:noProof/>
          </w:rPr>
          <w:fldChar w:fldCharType="end"/>
        </w:r>
      </w:p>
    </w:sdtContent>
  </w:sdt>
  <w:p w:rsidR="00C06498" w:rsidRDefault="00C06498" w:rsidP="0023446A">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8174122"/>
      <w:docPartObj>
        <w:docPartGallery w:val="Page Numbers (Bottom of Page)"/>
        <w:docPartUnique/>
      </w:docPartObj>
    </w:sdtPr>
    <w:sdtEndPr>
      <w:rPr>
        <w:noProof/>
      </w:rPr>
    </w:sdtEndPr>
    <w:sdtContent>
      <w:p w:rsidR="00C06498" w:rsidRDefault="00C06498">
        <w:pPr>
          <w:pStyle w:val="Footer"/>
          <w:jc w:val="right"/>
        </w:pPr>
      </w:p>
    </w:sdtContent>
  </w:sdt>
  <w:p w:rsidR="00C06498" w:rsidRDefault="00C06498" w:rsidP="0023446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369" w:rsidRDefault="00061369">
      <w:pPr>
        <w:spacing w:after="0" w:line="240" w:lineRule="auto"/>
      </w:pPr>
      <w:r>
        <w:separator/>
      </w:r>
    </w:p>
  </w:footnote>
  <w:footnote w:type="continuationSeparator" w:id="0">
    <w:p w:rsidR="00061369" w:rsidRDefault="000613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498" w:rsidRDefault="00C06498">
    <w:pPr>
      <w:pStyle w:val="Header"/>
    </w:pPr>
    <w:r>
      <w:ptab w:relativeTo="margin" w:alignment="right" w:leader="none"/>
    </w:r>
    <w:sdt>
      <w:sdtPr>
        <w:id w:val="1170452051"/>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Pr>
            <w:lang w:val="en-US"/>
          </w:rPr>
          <w:t>HT 16</w:t>
        </w:r>
      </w:sdtContent>
    </w:sdt>
    <w:r>
      <w:rPr>
        <w:noProof/>
        <w:lang w:eastAsia="sv-SE"/>
      </w:rPr>
      <mc:AlternateContent>
        <mc:Choice Requires="wps">
          <w:drawing>
            <wp:anchor distT="0" distB="0" distL="114300" distR="114300" simplePos="0" relativeHeight="251658752" behindDoc="0" locked="0" layoutInCell="1" allowOverlap="1"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598BC1E" id="_x0000_t32" coordsize="21600,21600" o:spt="32" o:oned="t" path="m,l21600,21600e" filled="f">
              <v:path arrowok="t" fillok="f" o:connecttype="none"/>
              <o:lock v:ext="edit" shapetype="t"/>
            </v:shapetype>
            <v:shape id="AutoShape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1F06416"/>
    <w:multiLevelType w:val="hybridMultilevel"/>
    <w:tmpl w:val="1F86C724"/>
    <w:lvl w:ilvl="0" w:tplc="CF8CEED6">
      <w:start w:val="2"/>
      <w:numFmt w:val="bullet"/>
      <w:lvlText w:val=""/>
      <w:lvlJc w:val="left"/>
      <w:pPr>
        <w:ind w:left="720" w:hanging="360"/>
      </w:pPr>
      <w:rPr>
        <w:rFonts w:ascii="Symbol" w:eastAsiaTheme="minorHAnsi" w:hAnsi="Symbol"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B383F41"/>
    <w:multiLevelType w:val="hybridMultilevel"/>
    <w:tmpl w:val="8AA09ACC"/>
    <w:lvl w:ilvl="0" w:tplc="EC0E8674">
      <w:start w:val="3"/>
      <w:numFmt w:val="bullet"/>
      <w:lvlText w:val="-"/>
      <w:lvlJc w:val="left"/>
      <w:pPr>
        <w:ind w:left="720" w:hanging="360"/>
      </w:pPr>
      <w:rPr>
        <w:rFonts w:ascii="Century Schoolbook" w:eastAsiaTheme="minorHAnsi" w:hAnsi="Century Schoolbook" w:cstheme="minorHAns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7BA0EAC"/>
    <w:multiLevelType w:val="multilevel"/>
    <w:tmpl w:val="0B541222"/>
    <w:lvl w:ilvl="0">
      <w:start w:val="1"/>
      <w:numFmt w:val="decimal"/>
      <w:lvlText w:val="%1.0"/>
      <w:lvlJc w:val="left"/>
      <w:pPr>
        <w:ind w:left="470" w:hanging="470"/>
      </w:pPr>
      <w:rPr>
        <w:rFonts w:hint="default"/>
      </w:rPr>
    </w:lvl>
    <w:lvl w:ilvl="1">
      <w:start w:val="1"/>
      <w:numFmt w:val="decimal"/>
      <w:lvlText w:val="%1.%2"/>
      <w:lvlJc w:val="left"/>
      <w:pPr>
        <w:ind w:left="1190" w:hanging="4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981"/>
    <w:rsid w:val="000030BF"/>
    <w:rsid w:val="00061369"/>
    <w:rsid w:val="000649C4"/>
    <w:rsid w:val="00067CE7"/>
    <w:rsid w:val="000711EF"/>
    <w:rsid w:val="0008146E"/>
    <w:rsid w:val="000856A1"/>
    <w:rsid w:val="000944C3"/>
    <w:rsid w:val="000B4AC5"/>
    <w:rsid w:val="000D6750"/>
    <w:rsid w:val="000F5DE2"/>
    <w:rsid w:val="001003AD"/>
    <w:rsid w:val="00100671"/>
    <w:rsid w:val="00114D6F"/>
    <w:rsid w:val="001241F2"/>
    <w:rsid w:val="00125621"/>
    <w:rsid w:val="00166C7B"/>
    <w:rsid w:val="00184C07"/>
    <w:rsid w:val="001A4936"/>
    <w:rsid w:val="001E3E81"/>
    <w:rsid w:val="001F6CAE"/>
    <w:rsid w:val="002139EF"/>
    <w:rsid w:val="0023446A"/>
    <w:rsid w:val="002C3AA8"/>
    <w:rsid w:val="002C7BE3"/>
    <w:rsid w:val="003275F8"/>
    <w:rsid w:val="003355E5"/>
    <w:rsid w:val="003362DA"/>
    <w:rsid w:val="003553A8"/>
    <w:rsid w:val="00365AB7"/>
    <w:rsid w:val="0037487C"/>
    <w:rsid w:val="00394A85"/>
    <w:rsid w:val="003B3262"/>
    <w:rsid w:val="003C619C"/>
    <w:rsid w:val="003D1E1A"/>
    <w:rsid w:val="00426E94"/>
    <w:rsid w:val="004320AC"/>
    <w:rsid w:val="00493E5C"/>
    <w:rsid w:val="00495012"/>
    <w:rsid w:val="004A3FC3"/>
    <w:rsid w:val="004D07A0"/>
    <w:rsid w:val="00510A5F"/>
    <w:rsid w:val="00517ACC"/>
    <w:rsid w:val="0052016F"/>
    <w:rsid w:val="00531667"/>
    <w:rsid w:val="00537BB1"/>
    <w:rsid w:val="00561A62"/>
    <w:rsid w:val="0058581B"/>
    <w:rsid w:val="005A31FA"/>
    <w:rsid w:val="005C46AE"/>
    <w:rsid w:val="0061028F"/>
    <w:rsid w:val="006267A8"/>
    <w:rsid w:val="006556D8"/>
    <w:rsid w:val="00741B81"/>
    <w:rsid w:val="00774F61"/>
    <w:rsid w:val="00786286"/>
    <w:rsid w:val="007A79EC"/>
    <w:rsid w:val="007D1291"/>
    <w:rsid w:val="007E30F1"/>
    <w:rsid w:val="007E35FB"/>
    <w:rsid w:val="008653EB"/>
    <w:rsid w:val="00871E4E"/>
    <w:rsid w:val="00881C43"/>
    <w:rsid w:val="008932A4"/>
    <w:rsid w:val="00893D86"/>
    <w:rsid w:val="00901227"/>
    <w:rsid w:val="00907DC9"/>
    <w:rsid w:val="00940A60"/>
    <w:rsid w:val="00943F6E"/>
    <w:rsid w:val="0094552B"/>
    <w:rsid w:val="00947CC7"/>
    <w:rsid w:val="00950CC4"/>
    <w:rsid w:val="0096332E"/>
    <w:rsid w:val="00965916"/>
    <w:rsid w:val="009D45D7"/>
    <w:rsid w:val="009E3FF8"/>
    <w:rsid w:val="009E73F4"/>
    <w:rsid w:val="00A267F4"/>
    <w:rsid w:val="00A453D9"/>
    <w:rsid w:val="00A77009"/>
    <w:rsid w:val="00A871FD"/>
    <w:rsid w:val="00AB418C"/>
    <w:rsid w:val="00AD2060"/>
    <w:rsid w:val="00AF6016"/>
    <w:rsid w:val="00B157CB"/>
    <w:rsid w:val="00B27981"/>
    <w:rsid w:val="00B320DF"/>
    <w:rsid w:val="00BA3989"/>
    <w:rsid w:val="00BE3C2F"/>
    <w:rsid w:val="00C06498"/>
    <w:rsid w:val="00C92A7F"/>
    <w:rsid w:val="00C9660A"/>
    <w:rsid w:val="00CA5A3D"/>
    <w:rsid w:val="00CB36B6"/>
    <w:rsid w:val="00CE3674"/>
    <w:rsid w:val="00D95FD1"/>
    <w:rsid w:val="00EA195B"/>
    <w:rsid w:val="00EC7933"/>
    <w:rsid w:val="00ED3CD2"/>
    <w:rsid w:val="00EE3280"/>
    <w:rsid w:val="00F20B1D"/>
    <w:rsid w:val="00F2600A"/>
    <w:rsid w:val="00F57A5B"/>
    <w:rsid w:val="00F9052B"/>
    <w:rsid w:val="00FA4495"/>
    <w:rsid w:val="00FD3AAF"/>
    <w:rsid w:val="00FF5A67"/>
    <w:rsid w:val="00FF774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322835-1AD2-43BF-B197-657F0269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heme="minorHAnsi"/>
      <w:color w:val="414751" w:themeColor="text2" w:themeShade="BF"/>
      <w:sz w:val="20"/>
      <w:szCs w:val="20"/>
      <w:lang w:val="sv-SE"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B157CB"/>
    <w:pPr>
      <w:keepNext/>
      <w:keepLines/>
      <w:spacing w:before="240" w:after="0" w:line="259" w:lineRule="auto"/>
      <w:outlineLvl w:val="9"/>
    </w:pPr>
    <w:rPr>
      <w:rFonts w:eastAsiaTheme="majorEastAsia" w:cstheme="majorBidi"/>
      <w:smallCaps w:val="0"/>
      <w:color w:val="E65B01" w:themeColor="accent1" w:themeShade="BF"/>
      <w:spacing w:val="0"/>
      <w:lang w:val="en-US" w:eastAsia="en-US"/>
    </w:rPr>
  </w:style>
  <w:style w:type="paragraph" w:styleId="TOC1">
    <w:name w:val="toc 1"/>
    <w:basedOn w:val="Normal"/>
    <w:next w:val="Normal"/>
    <w:autoRedefine/>
    <w:uiPriority w:val="39"/>
    <w:unhideWhenUsed/>
    <w:qFormat/>
    <w:rsid w:val="00B157CB"/>
    <w:pPr>
      <w:spacing w:after="100"/>
    </w:pPr>
  </w:style>
  <w:style w:type="paragraph" w:styleId="TOC2">
    <w:name w:val="toc 2"/>
    <w:basedOn w:val="Normal"/>
    <w:next w:val="Normal"/>
    <w:autoRedefine/>
    <w:uiPriority w:val="39"/>
    <w:unhideWhenUsed/>
    <w:qFormat/>
    <w:rsid w:val="00B157CB"/>
    <w:pPr>
      <w:spacing w:after="100"/>
      <w:ind w:left="200"/>
    </w:pPr>
  </w:style>
  <w:style w:type="character" w:styleId="Hyperlink">
    <w:name w:val="Hyperlink"/>
    <w:basedOn w:val="DefaultParagraphFont"/>
    <w:uiPriority w:val="99"/>
    <w:unhideWhenUsed/>
    <w:rsid w:val="00B157CB"/>
    <w:rPr>
      <w:color w:val="D2611C" w:themeColor="hyperlink"/>
      <w:u w:val="single"/>
    </w:rPr>
  </w:style>
  <w:style w:type="paragraph" w:styleId="TOC3">
    <w:name w:val="toc 3"/>
    <w:basedOn w:val="Normal"/>
    <w:next w:val="Normal"/>
    <w:autoRedefine/>
    <w:uiPriority w:val="39"/>
    <w:unhideWhenUsed/>
    <w:qFormat/>
    <w:rsid w:val="001241F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785772">
      <w:bodyDiv w:val="1"/>
      <w:marLeft w:val="0"/>
      <w:marRight w:val="0"/>
      <w:marTop w:val="0"/>
      <w:marBottom w:val="0"/>
      <w:divBdr>
        <w:top w:val="none" w:sz="0" w:space="0" w:color="auto"/>
        <w:left w:val="none" w:sz="0" w:space="0" w:color="auto"/>
        <w:bottom w:val="none" w:sz="0" w:space="0" w:color="auto"/>
        <w:right w:val="none" w:sz="0" w:space="0" w:color="auto"/>
      </w:divBdr>
      <w:divsChild>
        <w:div w:id="1290627491">
          <w:marLeft w:val="0"/>
          <w:marRight w:val="0"/>
          <w:marTop w:val="0"/>
          <w:marBottom w:val="0"/>
          <w:divBdr>
            <w:top w:val="none" w:sz="0" w:space="0" w:color="auto"/>
            <w:left w:val="none" w:sz="0" w:space="0" w:color="auto"/>
            <w:bottom w:val="none" w:sz="0" w:space="0" w:color="auto"/>
            <w:right w:val="none" w:sz="0" w:space="0" w:color="auto"/>
          </w:divBdr>
        </w:div>
        <w:div w:id="1222405345">
          <w:marLeft w:val="0"/>
          <w:marRight w:val="0"/>
          <w:marTop w:val="0"/>
          <w:marBottom w:val="0"/>
          <w:divBdr>
            <w:top w:val="none" w:sz="0" w:space="0" w:color="auto"/>
            <w:left w:val="none" w:sz="0" w:space="0" w:color="auto"/>
            <w:bottom w:val="none" w:sz="0" w:space="0" w:color="auto"/>
            <w:right w:val="none" w:sz="0" w:space="0" w:color="auto"/>
          </w:divBdr>
        </w:div>
        <w:div w:id="609513191">
          <w:marLeft w:val="0"/>
          <w:marRight w:val="0"/>
          <w:marTop w:val="0"/>
          <w:marBottom w:val="0"/>
          <w:divBdr>
            <w:top w:val="none" w:sz="0" w:space="0" w:color="auto"/>
            <w:left w:val="none" w:sz="0" w:space="0" w:color="auto"/>
            <w:bottom w:val="none" w:sz="0" w:space="0" w:color="auto"/>
            <w:right w:val="none" w:sz="0" w:space="0" w:color="auto"/>
          </w:divBdr>
        </w:div>
        <w:div w:id="781532680">
          <w:marLeft w:val="0"/>
          <w:marRight w:val="0"/>
          <w:marTop w:val="0"/>
          <w:marBottom w:val="0"/>
          <w:divBdr>
            <w:top w:val="none" w:sz="0" w:space="0" w:color="auto"/>
            <w:left w:val="none" w:sz="0" w:space="0" w:color="auto"/>
            <w:bottom w:val="none" w:sz="0" w:space="0" w:color="auto"/>
            <w:right w:val="none" w:sz="0" w:space="0" w:color="auto"/>
          </w:divBdr>
        </w:div>
        <w:div w:id="1082870414">
          <w:marLeft w:val="0"/>
          <w:marRight w:val="0"/>
          <w:marTop w:val="0"/>
          <w:marBottom w:val="0"/>
          <w:divBdr>
            <w:top w:val="none" w:sz="0" w:space="0" w:color="auto"/>
            <w:left w:val="none" w:sz="0" w:space="0" w:color="auto"/>
            <w:bottom w:val="none" w:sz="0" w:space="0" w:color="auto"/>
            <w:right w:val="none" w:sz="0" w:space="0" w:color="auto"/>
          </w:divBdr>
        </w:div>
        <w:div w:id="1292713599">
          <w:marLeft w:val="0"/>
          <w:marRight w:val="0"/>
          <w:marTop w:val="0"/>
          <w:marBottom w:val="0"/>
          <w:divBdr>
            <w:top w:val="none" w:sz="0" w:space="0" w:color="auto"/>
            <w:left w:val="none" w:sz="0" w:space="0" w:color="auto"/>
            <w:bottom w:val="none" w:sz="0" w:space="0" w:color="auto"/>
            <w:right w:val="none" w:sz="0" w:space="0" w:color="auto"/>
          </w:divBdr>
        </w:div>
        <w:div w:id="489559403">
          <w:marLeft w:val="0"/>
          <w:marRight w:val="0"/>
          <w:marTop w:val="0"/>
          <w:marBottom w:val="0"/>
          <w:divBdr>
            <w:top w:val="none" w:sz="0" w:space="0" w:color="auto"/>
            <w:left w:val="none" w:sz="0" w:space="0" w:color="auto"/>
            <w:bottom w:val="none" w:sz="0" w:space="0" w:color="auto"/>
            <w:right w:val="none" w:sz="0" w:space="0" w:color="auto"/>
          </w:divBdr>
        </w:div>
        <w:div w:id="1077823008">
          <w:marLeft w:val="0"/>
          <w:marRight w:val="0"/>
          <w:marTop w:val="0"/>
          <w:marBottom w:val="0"/>
          <w:divBdr>
            <w:top w:val="none" w:sz="0" w:space="0" w:color="auto"/>
            <w:left w:val="none" w:sz="0" w:space="0" w:color="auto"/>
            <w:bottom w:val="none" w:sz="0" w:space="0" w:color="auto"/>
            <w:right w:val="none" w:sz="0" w:space="0" w:color="auto"/>
          </w:divBdr>
        </w:div>
        <w:div w:id="1269853129">
          <w:marLeft w:val="0"/>
          <w:marRight w:val="0"/>
          <w:marTop w:val="0"/>
          <w:marBottom w:val="0"/>
          <w:divBdr>
            <w:top w:val="none" w:sz="0" w:space="0" w:color="auto"/>
            <w:left w:val="none" w:sz="0" w:space="0" w:color="auto"/>
            <w:bottom w:val="none" w:sz="0" w:space="0" w:color="auto"/>
            <w:right w:val="none" w:sz="0" w:space="0" w:color="auto"/>
          </w:divBdr>
        </w:div>
        <w:div w:id="750540323">
          <w:marLeft w:val="0"/>
          <w:marRight w:val="0"/>
          <w:marTop w:val="0"/>
          <w:marBottom w:val="0"/>
          <w:divBdr>
            <w:top w:val="none" w:sz="0" w:space="0" w:color="auto"/>
            <w:left w:val="none" w:sz="0" w:space="0" w:color="auto"/>
            <w:bottom w:val="none" w:sz="0" w:space="0" w:color="auto"/>
            <w:right w:val="none" w:sz="0" w:space="0" w:color="auto"/>
          </w:divBdr>
        </w:div>
        <w:div w:id="708921949">
          <w:marLeft w:val="0"/>
          <w:marRight w:val="0"/>
          <w:marTop w:val="0"/>
          <w:marBottom w:val="0"/>
          <w:divBdr>
            <w:top w:val="none" w:sz="0" w:space="0" w:color="auto"/>
            <w:left w:val="none" w:sz="0" w:space="0" w:color="auto"/>
            <w:bottom w:val="none" w:sz="0" w:space="0" w:color="auto"/>
            <w:right w:val="none" w:sz="0" w:space="0" w:color="auto"/>
          </w:divBdr>
        </w:div>
        <w:div w:id="2119333257">
          <w:marLeft w:val="0"/>
          <w:marRight w:val="0"/>
          <w:marTop w:val="0"/>
          <w:marBottom w:val="0"/>
          <w:divBdr>
            <w:top w:val="none" w:sz="0" w:space="0" w:color="auto"/>
            <w:left w:val="none" w:sz="0" w:space="0" w:color="auto"/>
            <w:bottom w:val="none" w:sz="0" w:space="0" w:color="auto"/>
            <w:right w:val="none" w:sz="0" w:space="0" w:color="auto"/>
          </w:divBdr>
        </w:div>
        <w:div w:id="969169692">
          <w:marLeft w:val="0"/>
          <w:marRight w:val="0"/>
          <w:marTop w:val="0"/>
          <w:marBottom w:val="0"/>
          <w:divBdr>
            <w:top w:val="none" w:sz="0" w:space="0" w:color="auto"/>
            <w:left w:val="none" w:sz="0" w:space="0" w:color="auto"/>
            <w:bottom w:val="none" w:sz="0" w:space="0" w:color="auto"/>
            <w:right w:val="none" w:sz="0" w:space="0" w:color="auto"/>
          </w:divBdr>
        </w:div>
        <w:div w:id="1867937737">
          <w:marLeft w:val="0"/>
          <w:marRight w:val="0"/>
          <w:marTop w:val="0"/>
          <w:marBottom w:val="0"/>
          <w:divBdr>
            <w:top w:val="none" w:sz="0" w:space="0" w:color="auto"/>
            <w:left w:val="none" w:sz="0" w:space="0" w:color="auto"/>
            <w:bottom w:val="none" w:sz="0" w:space="0" w:color="auto"/>
            <w:right w:val="none" w:sz="0" w:space="0" w:color="auto"/>
          </w:divBdr>
        </w:div>
        <w:div w:id="2099859683">
          <w:marLeft w:val="0"/>
          <w:marRight w:val="0"/>
          <w:marTop w:val="0"/>
          <w:marBottom w:val="0"/>
          <w:divBdr>
            <w:top w:val="none" w:sz="0" w:space="0" w:color="auto"/>
            <w:left w:val="none" w:sz="0" w:space="0" w:color="auto"/>
            <w:bottom w:val="none" w:sz="0" w:space="0" w:color="auto"/>
            <w:right w:val="none" w:sz="0" w:space="0" w:color="auto"/>
          </w:divBdr>
        </w:div>
        <w:div w:id="1138110408">
          <w:marLeft w:val="0"/>
          <w:marRight w:val="0"/>
          <w:marTop w:val="0"/>
          <w:marBottom w:val="0"/>
          <w:divBdr>
            <w:top w:val="none" w:sz="0" w:space="0" w:color="auto"/>
            <w:left w:val="none" w:sz="0" w:space="0" w:color="auto"/>
            <w:bottom w:val="none" w:sz="0" w:space="0" w:color="auto"/>
            <w:right w:val="none" w:sz="0" w:space="0" w:color="auto"/>
          </w:divBdr>
        </w:div>
        <w:div w:id="814220277">
          <w:marLeft w:val="0"/>
          <w:marRight w:val="0"/>
          <w:marTop w:val="0"/>
          <w:marBottom w:val="0"/>
          <w:divBdr>
            <w:top w:val="none" w:sz="0" w:space="0" w:color="auto"/>
            <w:left w:val="none" w:sz="0" w:space="0" w:color="auto"/>
            <w:bottom w:val="none" w:sz="0" w:space="0" w:color="auto"/>
            <w:right w:val="none" w:sz="0" w:space="0" w:color="auto"/>
          </w:divBdr>
        </w:div>
        <w:div w:id="1554850354">
          <w:marLeft w:val="0"/>
          <w:marRight w:val="0"/>
          <w:marTop w:val="0"/>
          <w:marBottom w:val="0"/>
          <w:divBdr>
            <w:top w:val="none" w:sz="0" w:space="0" w:color="auto"/>
            <w:left w:val="none" w:sz="0" w:space="0" w:color="auto"/>
            <w:bottom w:val="none" w:sz="0" w:space="0" w:color="auto"/>
            <w:right w:val="none" w:sz="0" w:space="0" w:color="auto"/>
          </w:divBdr>
        </w:div>
        <w:div w:id="1906603917">
          <w:marLeft w:val="0"/>
          <w:marRight w:val="0"/>
          <w:marTop w:val="0"/>
          <w:marBottom w:val="0"/>
          <w:divBdr>
            <w:top w:val="none" w:sz="0" w:space="0" w:color="auto"/>
            <w:left w:val="none" w:sz="0" w:space="0" w:color="auto"/>
            <w:bottom w:val="none" w:sz="0" w:space="0" w:color="auto"/>
            <w:right w:val="none" w:sz="0" w:space="0" w:color="auto"/>
          </w:divBdr>
        </w:div>
        <w:div w:id="1996562969">
          <w:marLeft w:val="0"/>
          <w:marRight w:val="0"/>
          <w:marTop w:val="0"/>
          <w:marBottom w:val="0"/>
          <w:divBdr>
            <w:top w:val="none" w:sz="0" w:space="0" w:color="auto"/>
            <w:left w:val="none" w:sz="0" w:space="0" w:color="auto"/>
            <w:bottom w:val="none" w:sz="0" w:space="0" w:color="auto"/>
            <w:right w:val="none" w:sz="0" w:space="0" w:color="auto"/>
          </w:divBdr>
        </w:div>
        <w:div w:id="882012178">
          <w:marLeft w:val="0"/>
          <w:marRight w:val="0"/>
          <w:marTop w:val="0"/>
          <w:marBottom w:val="0"/>
          <w:divBdr>
            <w:top w:val="none" w:sz="0" w:space="0" w:color="auto"/>
            <w:left w:val="none" w:sz="0" w:space="0" w:color="auto"/>
            <w:bottom w:val="none" w:sz="0" w:space="0" w:color="auto"/>
            <w:right w:val="none" w:sz="0" w:space="0" w:color="auto"/>
          </w:divBdr>
        </w:div>
        <w:div w:id="334377893">
          <w:marLeft w:val="0"/>
          <w:marRight w:val="0"/>
          <w:marTop w:val="0"/>
          <w:marBottom w:val="0"/>
          <w:divBdr>
            <w:top w:val="none" w:sz="0" w:space="0" w:color="auto"/>
            <w:left w:val="none" w:sz="0" w:space="0" w:color="auto"/>
            <w:bottom w:val="none" w:sz="0" w:space="0" w:color="auto"/>
            <w:right w:val="none" w:sz="0" w:space="0" w:color="auto"/>
          </w:divBdr>
        </w:div>
        <w:div w:id="1591619223">
          <w:marLeft w:val="0"/>
          <w:marRight w:val="0"/>
          <w:marTop w:val="0"/>
          <w:marBottom w:val="0"/>
          <w:divBdr>
            <w:top w:val="none" w:sz="0" w:space="0" w:color="auto"/>
            <w:left w:val="none" w:sz="0" w:space="0" w:color="auto"/>
            <w:bottom w:val="none" w:sz="0" w:space="0" w:color="auto"/>
            <w:right w:val="none" w:sz="0" w:space="0" w:color="auto"/>
          </w:divBdr>
        </w:div>
        <w:div w:id="2114085258">
          <w:marLeft w:val="0"/>
          <w:marRight w:val="0"/>
          <w:marTop w:val="0"/>
          <w:marBottom w:val="0"/>
          <w:divBdr>
            <w:top w:val="none" w:sz="0" w:space="0" w:color="auto"/>
            <w:left w:val="none" w:sz="0" w:space="0" w:color="auto"/>
            <w:bottom w:val="none" w:sz="0" w:space="0" w:color="auto"/>
            <w:right w:val="none" w:sz="0" w:space="0" w:color="auto"/>
          </w:divBdr>
        </w:div>
        <w:div w:id="2106728948">
          <w:marLeft w:val="0"/>
          <w:marRight w:val="0"/>
          <w:marTop w:val="0"/>
          <w:marBottom w:val="0"/>
          <w:divBdr>
            <w:top w:val="none" w:sz="0" w:space="0" w:color="auto"/>
            <w:left w:val="none" w:sz="0" w:space="0" w:color="auto"/>
            <w:bottom w:val="none" w:sz="0" w:space="0" w:color="auto"/>
            <w:right w:val="none" w:sz="0" w:space="0" w:color="auto"/>
          </w:divBdr>
        </w:div>
      </w:divsChild>
    </w:div>
    <w:div w:id="168358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image" Target="media/image1.jp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k\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013DB721094CEDA40678EC8061F62A"/>
        <w:category>
          <w:name w:val="General"/>
          <w:gallery w:val="placeholder"/>
        </w:category>
        <w:types>
          <w:type w:val="bbPlcHdr"/>
        </w:types>
        <w:behaviors>
          <w:behavior w:val="content"/>
        </w:behaviors>
        <w:guid w:val="{47C92236-2EA1-4F33-875C-A206E636CA2C}"/>
      </w:docPartPr>
      <w:docPartBody>
        <w:p w:rsidR="0067236A" w:rsidRDefault="003210B9">
          <w:pPr>
            <w:pStyle w:val="4E013DB721094CEDA40678EC8061F62A"/>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C929CCC559734875BD2803F28A99C53C"/>
        <w:category>
          <w:name w:val="General"/>
          <w:gallery w:val="placeholder"/>
        </w:category>
        <w:types>
          <w:type w:val="bbPlcHdr"/>
        </w:types>
        <w:behaviors>
          <w:behavior w:val="content"/>
        </w:behaviors>
        <w:guid w:val="{9FDBB3A4-172B-45DC-A159-E6A53DF6E02E}"/>
      </w:docPartPr>
      <w:docPartBody>
        <w:p w:rsidR="0067236A" w:rsidRDefault="003210B9">
          <w:pPr>
            <w:pStyle w:val="C929CCC559734875BD2803F28A99C53C"/>
          </w:pPr>
          <w:r>
            <w:rPr>
              <w:i/>
              <w:iCs/>
              <w:color w:val="833C0B" w:themeColor="accent2" w:themeShade="80"/>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0B9"/>
    <w:rsid w:val="003210B9"/>
    <w:rsid w:val="00435E0C"/>
    <w:rsid w:val="0067236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573C5E12264B1883100C4B6DAB10B8">
    <w:name w:val="FA573C5E12264B1883100C4B6DAB10B8"/>
  </w:style>
  <w:style w:type="paragraph" w:customStyle="1" w:styleId="DCA71B108FDA4422B8B24F9D3ECE6BD9">
    <w:name w:val="DCA71B108FDA4422B8B24F9D3ECE6BD9"/>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val="en-US" w:eastAsia="ja-JP"/>
    </w:rPr>
  </w:style>
  <w:style w:type="paragraph" w:customStyle="1" w:styleId="DCFF3F349B40428885FE4D18C84FA2FC">
    <w:name w:val="DCFF3F349B40428885FE4D18C84FA2FC"/>
  </w:style>
  <w:style w:type="paragraph" w:customStyle="1" w:styleId="4E013DB721094CEDA40678EC8061F62A">
    <w:name w:val="4E013DB721094CEDA40678EC8061F62A"/>
  </w:style>
  <w:style w:type="paragraph" w:customStyle="1" w:styleId="C929CCC559734875BD2803F28A99C53C">
    <w:name w:val="C929CCC559734875BD2803F28A99C53C"/>
  </w:style>
  <w:style w:type="paragraph" w:customStyle="1" w:styleId="B00A331624324E968DFD3E7ABCB352F5">
    <w:name w:val="B00A331624324E968DFD3E7ABCB352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HT 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72AE06FE-A2C6-425F-A2E0-16D1F4221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3918</TotalTime>
  <Pages>12</Pages>
  <Words>2910</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slit ab</vt:lpstr>
    </vt:vector>
  </TitlesOfParts>
  <Company/>
  <LinksUpToDate>false</LinksUpToDate>
  <CharactersWithSpaces>18297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slit ab</dc:title>
  <dc:subject>Prototypdokumentation, ISU HT16</dc:subject>
  <dc:creator>Patrik Khalaf</dc:creator>
  <cp:keywords/>
  <cp:lastModifiedBy>Patrik Khalaf</cp:lastModifiedBy>
  <cp:revision>20</cp:revision>
  <dcterms:created xsi:type="dcterms:W3CDTF">2016-11-30T17:36:00Z</dcterms:created>
  <dcterms:modified xsi:type="dcterms:W3CDTF">2016-12-03T11:03:00Z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